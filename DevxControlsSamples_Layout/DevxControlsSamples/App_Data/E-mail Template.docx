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8E94" w14:textId="77777777" w:rsidR="00753DFD" w:rsidRDefault="00753DFD" w:rsidP="00AC1C15">
      <w:pPr>
        <w:suppressAutoHyphens/>
        <w:rPr>
          <w:rFonts w:eastAsia="MS Mincho"/>
          <w:noProof/>
          <w:lang w:val="en-US" w:eastAsia="en-US"/>
        </w:rPr>
      </w:pPr>
      <w:r>
        <w:rPr>
          <w:rFonts w:eastAsia="MS Mincho"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B39C35A" wp14:editId="75AC2D41">
            <wp:simplePos x="0" y="0"/>
            <wp:positionH relativeFrom="margin">
              <wp:posOffset>4609465</wp:posOffset>
            </wp:positionH>
            <wp:positionV relativeFrom="paragraph">
              <wp:posOffset>-932180</wp:posOffset>
            </wp:positionV>
            <wp:extent cx="1933575" cy="945303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45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68DF3" w14:textId="292A179B" w:rsidR="0048616E" w:rsidRPr="00CF23BF" w:rsidRDefault="00E13C58" w:rsidP="00AC1C15">
      <w:pPr>
        <w:suppressAutoHyphens/>
        <w:rPr>
          <w:rFonts w:eastAsia="MS Mincho"/>
          <w:noProof/>
          <w:sz w:val="32"/>
          <w:szCs w:val="32"/>
          <w:lang w:val="en-US" w:eastAsia="en-US"/>
        </w:rPr>
      </w:pPr>
      <w:r w:rsidRPr="00CF23BF">
        <w:rPr>
          <w:rFonts w:eastAsia="MS Mincho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D03D8" wp14:editId="67B9D81A">
                <wp:simplePos x="0" y="0"/>
                <wp:positionH relativeFrom="column">
                  <wp:posOffset>-1570990</wp:posOffset>
                </wp:positionH>
                <wp:positionV relativeFrom="paragraph">
                  <wp:posOffset>-2254885</wp:posOffset>
                </wp:positionV>
                <wp:extent cx="635000" cy="635000"/>
                <wp:effectExtent l="10160" t="12065" r="12065" b="1016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444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23.7pt;margin-top:-177.55pt;width:50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"/>
            </w:pict>
          </mc:Fallback>
        </mc:AlternateContent>
      </w:r>
      <w:r w:rsidR="00753DFD" w:rsidRPr="00CF23BF">
        <w:rPr>
          <w:rFonts w:eastAsia="MS Mincho"/>
          <w:noProof/>
          <w:sz w:val="32"/>
          <w:szCs w:val="32"/>
          <w:lang w:val="en-US" w:eastAsia="en-US"/>
        </w:rPr>
        <w:t>Dear &lt;First Name&gt;,</w:t>
      </w:r>
    </w:p>
    <w:p w14:paraId="4ED8543F" w14:textId="77777777" w:rsidR="00753DFD" w:rsidRPr="00CF23BF" w:rsidRDefault="00753DFD" w:rsidP="00AC1C15">
      <w:pPr>
        <w:suppressAutoHyphens/>
        <w:rPr>
          <w:rFonts w:eastAsia="MS Mincho"/>
          <w:sz w:val="32"/>
          <w:szCs w:val="32"/>
          <w:lang w:val="en-US"/>
        </w:rPr>
      </w:pPr>
    </w:p>
    <w:p w14:paraId="2A806E0F" w14:textId="49C45421" w:rsidR="0048616E" w:rsidRPr="00CF23BF" w:rsidRDefault="00753DFD" w:rsidP="00AC1C15">
      <w:pPr>
        <w:suppressAutoHyphens/>
        <w:rPr>
          <w:rFonts w:eastAsia="MS Mincho"/>
          <w:sz w:val="32"/>
          <w:szCs w:val="32"/>
          <w:lang w:val="en-US"/>
        </w:rPr>
      </w:pPr>
      <w:r w:rsidRPr="00CF23BF">
        <w:rPr>
          <w:rFonts w:eastAsia="MS Mincho"/>
          <w:sz w:val="32"/>
          <w:szCs w:val="32"/>
          <w:lang w:val="en-US"/>
        </w:rPr>
        <w:t xml:space="preserve">Thanks for contacting us. </w:t>
      </w:r>
    </w:p>
    <w:p w14:paraId="05FCC1D8" w14:textId="45A1824F" w:rsidR="00753DFD" w:rsidRPr="00CF23BF" w:rsidRDefault="00753DFD" w:rsidP="00AC1C15">
      <w:pPr>
        <w:suppressAutoHyphens/>
        <w:rPr>
          <w:rFonts w:eastAsia="MS Mincho"/>
          <w:sz w:val="32"/>
          <w:szCs w:val="32"/>
          <w:lang w:val="en-US"/>
        </w:rPr>
      </w:pPr>
    </w:p>
    <w:p w14:paraId="1FFE392B" w14:textId="6DC68CB7" w:rsidR="00753DFD" w:rsidRDefault="00753DFD" w:rsidP="00AC1C15">
      <w:pPr>
        <w:suppressAutoHyphens/>
        <w:rPr>
          <w:rFonts w:eastAsia="MS Mincho"/>
          <w:sz w:val="32"/>
          <w:szCs w:val="32"/>
          <w:lang w:val="en-US"/>
        </w:rPr>
      </w:pPr>
      <w:r w:rsidRPr="00CF23BF">
        <w:rPr>
          <w:rFonts w:eastAsia="MS Mincho"/>
          <w:sz w:val="32"/>
          <w:szCs w:val="32"/>
          <w:lang w:val="en-US"/>
        </w:rPr>
        <w:t>We internally discussed and analyzed your requirements</w:t>
      </w:r>
      <w:r w:rsidR="00CF23BF">
        <w:rPr>
          <w:rFonts w:eastAsia="MS Mincho"/>
          <w:sz w:val="32"/>
          <w:szCs w:val="32"/>
          <w:lang w:val="en-US"/>
        </w:rPr>
        <w:t>:</w:t>
      </w:r>
    </w:p>
    <w:p w14:paraId="751135CD" w14:textId="77777777" w:rsidR="00CF23BF" w:rsidRPr="00CF23BF" w:rsidRDefault="00CF23BF" w:rsidP="00AC1C15">
      <w:pPr>
        <w:suppressAutoHyphens/>
        <w:rPr>
          <w:rFonts w:eastAsia="MS Mincho"/>
          <w:sz w:val="32"/>
          <w:szCs w:val="32"/>
          <w:lang w:val="en-US"/>
        </w:rPr>
      </w:pPr>
    </w:p>
    <w:p w14:paraId="1DB44872" w14:textId="3CDE9E1E" w:rsidR="00753DFD" w:rsidRPr="00CF23BF" w:rsidRDefault="00753DFD" w:rsidP="00AC1C15">
      <w:pPr>
        <w:suppressAutoHyphens/>
        <w:rPr>
          <w:rFonts w:eastAsia="MS Mincho"/>
          <w:i/>
          <w:iCs/>
          <w:color w:val="3C3BD5" w:themeColor="accent1" w:themeTint="99"/>
          <w:sz w:val="32"/>
          <w:szCs w:val="32"/>
          <w:lang w:val="en-US"/>
        </w:rPr>
      </w:pPr>
      <w:r w:rsidRPr="00CF23BF">
        <w:rPr>
          <w:rFonts w:eastAsia="MS Mincho"/>
          <w:i/>
          <w:iCs/>
          <w:color w:val="3C3BD5" w:themeColor="accent1" w:themeTint="99"/>
          <w:sz w:val="32"/>
          <w:szCs w:val="32"/>
          <w:lang w:val="en-US"/>
        </w:rPr>
        <w:t>&lt;customer requirements&gt;</w:t>
      </w:r>
    </w:p>
    <w:p w14:paraId="4364C6FB" w14:textId="0C325C1C" w:rsidR="00753DFD" w:rsidRPr="00CF23BF" w:rsidRDefault="00753DFD" w:rsidP="00AC1C15">
      <w:pPr>
        <w:suppressAutoHyphens/>
        <w:rPr>
          <w:rFonts w:eastAsia="MS Mincho"/>
          <w:sz w:val="32"/>
          <w:szCs w:val="32"/>
          <w:lang w:val="en-US"/>
        </w:rPr>
      </w:pPr>
    </w:p>
    <w:p w14:paraId="0304583F" w14:textId="3EB389A5" w:rsidR="00753DFD" w:rsidRPr="00CF23BF" w:rsidRDefault="00753DFD" w:rsidP="00AC1C15">
      <w:pPr>
        <w:suppressAutoHyphens/>
        <w:rPr>
          <w:rFonts w:eastAsia="MS Mincho"/>
          <w:sz w:val="32"/>
          <w:szCs w:val="32"/>
          <w:lang w:val="en-US"/>
        </w:rPr>
      </w:pPr>
      <w:r w:rsidRPr="00CF23BF">
        <w:rPr>
          <w:rFonts w:eastAsia="MS Mincho"/>
          <w:sz w:val="32"/>
          <w:szCs w:val="32"/>
          <w:lang w:val="en-US"/>
        </w:rPr>
        <w:t>Please find attached the offer including all products needed.</w:t>
      </w:r>
    </w:p>
    <w:p w14:paraId="08B441DB" w14:textId="064F29E8" w:rsidR="00753DFD" w:rsidRPr="00CF23BF" w:rsidRDefault="00753DFD" w:rsidP="00AC1C15">
      <w:pPr>
        <w:suppressAutoHyphens/>
        <w:rPr>
          <w:rFonts w:eastAsia="MS Mincho"/>
          <w:sz w:val="32"/>
          <w:szCs w:val="32"/>
          <w:lang w:val="en-US"/>
        </w:rPr>
      </w:pPr>
    </w:p>
    <w:p w14:paraId="2607575D" w14:textId="5F0EB050" w:rsidR="00753DFD" w:rsidRPr="00CF23BF" w:rsidRDefault="00CF23BF" w:rsidP="00AC1C15">
      <w:pPr>
        <w:suppressAutoHyphens/>
        <w:rPr>
          <w:rFonts w:eastAsia="MS Mincho"/>
          <w:sz w:val="32"/>
          <w:szCs w:val="32"/>
          <w:lang w:val="en-US"/>
        </w:rPr>
      </w:pPr>
      <w:r w:rsidRPr="00CF23BF">
        <w:rPr>
          <w:rFonts w:eastAsia="MS Mincho"/>
          <w:sz w:val="32"/>
          <w:szCs w:val="32"/>
          <w:lang w:val="en-US"/>
        </w:rPr>
        <w:t>Kind regards</w:t>
      </w:r>
    </w:p>
    <w:p w14:paraId="518ED4B0" w14:textId="57EA87FD" w:rsidR="00CF23BF" w:rsidRPr="00CF23BF" w:rsidRDefault="00CF23BF" w:rsidP="00AC1C15">
      <w:pPr>
        <w:suppressAutoHyphens/>
        <w:rPr>
          <w:rFonts w:eastAsia="MS Mincho"/>
          <w:sz w:val="32"/>
          <w:szCs w:val="32"/>
          <w:lang w:val="en-US"/>
        </w:rPr>
      </w:pPr>
      <w:r w:rsidRPr="00CF23BF">
        <w:rPr>
          <w:rFonts w:eastAsia="MS Mincho"/>
          <w:sz w:val="32"/>
          <w:szCs w:val="32"/>
          <w:lang w:val="en-US"/>
        </w:rPr>
        <w:t>&lt;Signature of salesperson&gt;</w:t>
      </w:r>
    </w:p>
    <w:p w14:paraId="1C0AF391" w14:textId="3CE4188D" w:rsidR="000F3DD0" w:rsidRPr="00021847" w:rsidRDefault="000F3DD0" w:rsidP="00AC1C15">
      <w:pPr>
        <w:suppressAutoHyphens/>
        <w:spacing w:before="120" w:after="0"/>
        <w:rPr>
          <w:rStyle w:val="Formatvorlage24ptFettBenutzerdefinierteFarbeRGB24"/>
          <w:lang w:val="en-US"/>
        </w:rPr>
      </w:pPr>
      <w:r w:rsidRPr="00021847">
        <w:rPr>
          <w:rStyle w:val="Formatvorlage24ptFettBenutzerdefinierteFarbeRGB24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B07CAB" wp14:editId="626F173E">
                <wp:simplePos x="0" y="0"/>
                <wp:positionH relativeFrom="column">
                  <wp:posOffset>-105410</wp:posOffset>
                </wp:positionH>
                <wp:positionV relativeFrom="paragraph">
                  <wp:posOffset>295748</wp:posOffset>
                </wp:positionV>
                <wp:extent cx="3467100" cy="8426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842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303BB" w14:textId="392793CE" w:rsidR="002867AE" w:rsidRPr="00E07F91" w:rsidRDefault="008B3F3B" w:rsidP="000F3DD0">
                            <w:pPr>
                              <w:spacing w:before="0" w:after="0"/>
                              <w:rPr>
                                <w:rFonts w:ascii="Trebuchet MS" w:hAnsi="Trebuchet MS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 w:themeColor="background1"/>
                                <w:sz w:val="60"/>
                                <w:szCs w:val="60"/>
                              </w:rPr>
                              <w:t>Offer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7CAB" id="Text Box 2" o:spid="_x0000_s1026" type="#_x0000_t202" style="position:absolute;margin-left:-8.3pt;margin-top:23.3pt;width:273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" filled="f" stroked="f">
                <v:textbox>
                  <w:txbxContent>
                    <w:p w14:paraId="5BF303BB" w14:textId="392793CE" w:rsidR="002867AE" w:rsidRPr="00E07F91" w:rsidRDefault="008B3F3B" w:rsidP="000F3DD0">
                      <w:pPr>
                        <w:spacing w:before="0" w:after="0"/>
                        <w:rPr>
                          <w:rFonts w:ascii="Trebuchet MS" w:hAnsi="Trebuchet MS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Trebuchet MS" w:hAnsi="Trebuchet MS"/>
                          <w:color w:val="FFFFFF" w:themeColor="background1"/>
                          <w:sz w:val="60"/>
                          <w:szCs w:val="60"/>
                        </w:rPr>
                        <w:t>Offer</w:t>
                      </w:r>
                    </w:p>
                  </w:txbxContent>
                </v:textbox>
              </v:shape>
            </w:pict>
          </mc:Fallback>
        </mc:AlternateContent>
      </w:r>
    </w:p>
    <w:p w14:paraId="6B2ECB67" w14:textId="6193A8B4" w:rsidR="000F3DD0" w:rsidRPr="00021847" w:rsidRDefault="000F3DD0" w:rsidP="00AC1C15">
      <w:pPr>
        <w:suppressAutoHyphens/>
        <w:spacing w:after="0"/>
        <w:rPr>
          <w:rFonts w:eastAsia="MS Mincho" w:cs="Arial"/>
          <w:b/>
          <w:bCs/>
          <w:color w:val="24387F"/>
          <w:sz w:val="36"/>
          <w:lang w:val="en-US"/>
        </w:rPr>
      </w:pPr>
    </w:p>
    <w:p w14:paraId="7D3E246D" w14:textId="198B382B" w:rsidR="000F3DD0" w:rsidRPr="00021847" w:rsidRDefault="000F3DD0" w:rsidP="00AC1C15">
      <w:pPr>
        <w:suppressAutoHyphens/>
        <w:spacing w:after="0"/>
        <w:rPr>
          <w:rFonts w:eastAsia="MS Mincho" w:cs="Arial"/>
          <w:b/>
          <w:bCs/>
          <w:color w:val="24387F"/>
          <w:sz w:val="36"/>
          <w:lang w:val="en-US"/>
        </w:rPr>
      </w:pPr>
    </w:p>
    <w:p w14:paraId="54086D19" w14:textId="77777777" w:rsidR="000F3DD0" w:rsidRPr="00021847" w:rsidRDefault="000F3DD0" w:rsidP="00AC1C15">
      <w:pPr>
        <w:suppressAutoHyphens/>
        <w:spacing w:after="0"/>
        <w:rPr>
          <w:rFonts w:eastAsia="MS Mincho" w:cs="Arial"/>
          <w:b/>
          <w:bCs/>
          <w:color w:val="24387F"/>
          <w:sz w:val="36"/>
          <w:lang w:val="en-US"/>
        </w:rPr>
      </w:pPr>
    </w:p>
    <w:p w14:paraId="624E2987" w14:textId="77777777" w:rsidR="000F3DD0" w:rsidRPr="00021847" w:rsidRDefault="000F3DD0" w:rsidP="00AC1C15">
      <w:pPr>
        <w:suppressAutoHyphens/>
        <w:spacing w:after="0"/>
        <w:rPr>
          <w:rFonts w:eastAsia="MS Mincho" w:cs="Arial"/>
          <w:b/>
          <w:bCs/>
          <w:color w:val="24387F"/>
          <w:sz w:val="36"/>
          <w:lang w:val="en-US"/>
        </w:rPr>
      </w:pPr>
    </w:p>
    <w:p w14:paraId="6B9C0AE3" w14:textId="77777777" w:rsidR="000F3DD0" w:rsidRPr="00021847" w:rsidRDefault="000F3DD0" w:rsidP="00AC1C15">
      <w:pPr>
        <w:suppressAutoHyphens/>
        <w:spacing w:after="0"/>
        <w:rPr>
          <w:rFonts w:eastAsia="MS Mincho" w:cs="Arial"/>
          <w:b/>
          <w:bCs/>
          <w:color w:val="24387F"/>
          <w:sz w:val="36"/>
          <w:lang w:val="en-US"/>
        </w:rPr>
      </w:pPr>
    </w:p>
    <w:p w14:paraId="5840577F" w14:textId="77777777" w:rsidR="00D871BE" w:rsidRPr="00021847" w:rsidRDefault="00D871BE" w:rsidP="00AC1C15">
      <w:pPr>
        <w:pStyle w:val="VerborgenerHinweis"/>
        <w:suppressAutoHyphens/>
        <w:rPr>
          <w:lang w:val="en-US"/>
        </w:rPr>
      </w:pPr>
      <w:r w:rsidRPr="00021847">
        <w:rPr>
          <w:lang w:val="en-US"/>
        </w:rPr>
        <w:t>Note:</w:t>
      </w:r>
      <w:r w:rsidRPr="00021847">
        <w:rPr>
          <w:lang w:val="en-US"/>
        </w:rPr>
        <w:br/>
        <w:t xml:space="preserve">Proposals can only be transmitted as copy or pdf! </w:t>
      </w:r>
    </w:p>
    <w:p w14:paraId="3A4052DF" w14:textId="2A6CE0CA" w:rsidR="0048616E" w:rsidRPr="00753DFD" w:rsidRDefault="0048616E" w:rsidP="00753DFD">
      <w:pPr>
        <w:suppressAutoHyphens/>
        <w:spacing w:before="0" w:after="0"/>
        <w:rPr>
          <w:rFonts w:eastAsia="MS Mincho"/>
          <w:lang w:val="en-US"/>
        </w:rPr>
      </w:pPr>
    </w:p>
    <w:sectPr w:rsidR="0048616E" w:rsidRPr="00753DFD" w:rsidSect="00891309">
      <w:headerReference w:type="default" r:id="rId13"/>
      <w:footerReference w:type="default" r:id="rId14"/>
      <w:pgSz w:w="12240" w:h="15840" w:code="1"/>
      <w:pgMar w:top="1843" w:right="1418" w:bottom="1701" w:left="1418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E04C9" w14:textId="77777777" w:rsidR="00EE05A0" w:rsidRDefault="00EE05A0">
      <w:r>
        <w:separator/>
      </w:r>
    </w:p>
  </w:endnote>
  <w:endnote w:type="continuationSeparator" w:id="0">
    <w:p w14:paraId="772E7CFC" w14:textId="77777777" w:rsidR="00EE05A0" w:rsidRDefault="00EE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ok-Roman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Print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B3EE" w14:textId="77777777" w:rsidR="002867AE" w:rsidRPr="00F27F6D" w:rsidRDefault="002867AE" w:rsidP="008E303A">
    <w:pPr>
      <w:tabs>
        <w:tab w:val="left" w:pos="142"/>
        <w:tab w:val="right" w:pos="9072"/>
      </w:tabs>
      <w:ind w:left="4925" w:hanging="4925"/>
      <w:rPr>
        <w:sz w:val="18"/>
        <w:szCs w:val="18"/>
        <w:lang w:val="en-US"/>
      </w:rPr>
    </w:pPr>
  </w:p>
  <w:p w14:paraId="65399065" w14:textId="75740B5C" w:rsidR="002867AE" w:rsidRPr="00F27F6D" w:rsidRDefault="002867AE" w:rsidP="00BB0B7F">
    <w:pPr>
      <w:tabs>
        <w:tab w:val="left" w:pos="142"/>
        <w:tab w:val="right" w:pos="9072"/>
      </w:tabs>
      <w:spacing w:before="240" w:after="0"/>
      <w:rPr>
        <w:sz w:val="18"/>
        <w:szCs w:val="18"/>
        <w:lang w:val="en-US"/>
      </w:rPr>
    </w:pPr>
    <w:r w:rsidRPr="00F27F6D">
      <w:rPr>
        <w:sz w:val="18"/>
        <w:szCs w:val="18"/>
        <w:lang w:val="en-US"/>
      </w:rPr>
      <w:t xml:space="preserve"> </w:t>
    </w:r>
    <w:r w:rsidRPr="00F27F6D">
      <w:rPr>
        <w:sz w:val="18"/>
        <w:szCs w:val="18"/>
      </w:rPr>
      <w:fldChar w:fldCharType="begin"/>
    </w:r>
    <w:r w:rsidRPr="00F27F6D">
      <w:rPr>
        <w:sz w:val="18"/>
        <w:szCs w:val="18"/>
      </w:rPr>
      <w:instrText xml:space="preserve"> DATE  \@ "yyyy/MM/dd"  \* MERGEFORMAT </w:instrText>
    </w:r>
    <w:r w:rsidRPr="00F27F6D">
      <w:rPr>
        <w:sz w:val="18"/>
        <w:szCs w:val="18"/>
      </w:rPr>
      <w:fldChar w:fldCharType="separate"/>
    </w:r>
    <w:r w:rsidR="00C70A56">
      <w:rPr>
        <w:noProof/>
        <w:sz w:val="18"/>
        <w:szCs w:val="18"/>
      </w:rPr>
      <w:t>2022/08/04</w:t>
    </w:r>
    <w:r w:rsidRPr="00F27F6D">
      <w:rPr>
        <w:sz w:val="18"/>
        <w:szCs w:val="18"/>
      </w:rPr>
      <w:fldChar w:fldCharType="end"/>
    </w:r>
    <w:r w:rsidRPr="00F27F6D">
      <w:rPr>
        <w:rFonts w:cs="Arial"/>
        <w:sz w:val="18"/>
        <w:szCs w:val="18"/>
        <w:lang w:val="en-US"/>
      </w:rPr>
      <w:tab/>
      <w:t xml:space="preserve">Page </w:t>
    </w:r>
    <w:r w:rsidRPr="00F27F6D">
      <w:rPr>
        <w:rFonts w:cs="Arial"/>
        <w:sz w:val="18"/>
        <w:szCs w:val="18"/>
      </w:rPr>
      <w:fldChar w:fldCharType="begin"/>
    </w:r>
    <w:r w:rsidRPr="00F27F6D">
      <w:rPr>
        <w:rFonts w:cs="Arial"/>
        <w:sz w:val="18"/>
        <w:szCs w:val="18"/>
        <w:lang w:val="en-US"/>
      </w:rPr>
      <w:instrText xml:space="preserve"> PAGE  \* MERGEFORMAT </w:instrText>
    </w:r>
    <w:r w:rsidRPr="00F27F6D">
      <w:rPr>
        <w:rFonts w:cs="Arial"/>
        <w:sz w:val="18"/>
        <w:szCs w:val="18"/>
      </w:rPr>
      <w:fldChar w:fldCharType="separate"/>
    </w:r>
    <w:r w:rsidR="007D78B1">
      <w:rPr>
        <w:rFonts w:cs="Arial"/>
        <w:noProof/>
        <w:sz w:val="18"/>
        <w:szCs w:val="18"/>
        <w:lang w:val="en-US"/>
      </w:rPr>
      <w:t>13</w:t>
    </w:r>
    <w:r w:rsidRPr="00F27F6D">
      <w:rPr>
        <w:rFonts w:cs="Arial"/>
        <w:sz w:val="18"/>
        <w:szCs w:val="18"/>
      </w:rPr>
      <w:fldChar w:fldCharType="end"/>
    </w:r>
    <w:r w:rsidRPr="00F27F6D">
      <w:rPr>
        <w:rFonts w:cs="Arial"/>
        <w:sz w:val="18"/>
        <w:szCs w:val="18"/>
        <w:lang w:val="en-US"/>
      </w:rPr>
      <w:t xml:space="preserve"> of </w:t>
    </w:r>
    <w:r w:rsidRPr="00F27F6D">
      <w:rPr>
        <w:sz w:val="18"/>
        <w:szCs w:val="18"/>
      </w:rPr>
      <w:fldChar w:fldCharType="begin"/>
    </w:r>
    <w:r w:rsidRPr="00F27F6D">
      <w:rPr>
        <w:sz w:val="18"/>
        <w:szCs w:val="18"/>
        <w:lang w:val="en-US"/>
      </w:rPr>
      <w:instrText xml:space="preserve"> NUMPAGES  \* MERGEFORMAT </w:instrText>
    </w:r>
    <w:r w:rsidRPr="00F27F6D">
      <w:rPr>
        <w:sz w:val="18"/>
        <w:szCs w:val="18"/>
      </w:rPr>
      <w:fldChar w:fldCharType="separate"/>
    </w:r>
    <w:r w:rsidR="007D78B1" w:rsidRPr="007D78B1">
      <w:rPr>
        <w:rFonts w:cs="Arial"/>
        <w:noProof/>
        <w:sz w:val="18"/>
        <w:szCs w:val="18"/>
        <w:lang w:val="en-US"/>
      </w:rPr>
      <w:t>13</w:t>
    </w:r>
    <w:r w:rsidRPr="00F27F6D">
      <w:rPr>
        <w:rFonts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B7D6" w14:textId="77777777" w:rsidR="00EE05A0" w:rsidRDefault="00EE05A0">
      <w:r>
        <w:separator/>
      </w:r>
    </w:p>
  </w:footnote>
  <w:footnote w:type="continuationSeparator" w:id="0">
    <w:p w14:paraId="4081AD48" w14:textId="77777777" w:rsidR="00EE05A0" w:rsidRDefault="00EE0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2EEA" w14:textId="436B6825" w:rsidR="002867AE" w:rsidRPr="00A01AB3" w:rsidRDefault="002867AE" w:rsidP="00D64233">
    <w:pPr>
      <w:pStyle w:val="Header"/>
      <w:rPr>
        <w:rFonts w:cs="Arial"/>
        <w:b/>
        <w:szCs w:val="20"/>
        <w:lang w:val="en-US"/>
      </w:rPr>
    </w:pPr>
    <w:r w:rsidRPr="003C083E">
      <w:rPr>
        <w:rFonts w:cs="Arial"/>
        <w:b/>
        <w:noProof/>
        <w:color w:val="D9D9D9" w:themeColor="background1" w:themeShade="D9"/>
        <w:szCs w:val="20"/>
        <w:lang w:val="en-US" w:eastAsia="en-US"/>
      </w:rPr>
      <w:drawing>
        <wp:anchor distT="0" distB="0" distL="114300" distR="114300" simplePos="0" relativeHeight="251668480" behindDoc="0" locked="0" layoutInCell="1" allowOverlap="1" wp14:anchorId="11DD69F8" wp14:editId="76371885">
          <wp:simplePos x="0" y="0"/>
          <wp:positionH relativeFrom="column">
            <wp:posOffset>3988245</wp:posOffset>
          </wp:positionH>
          <wp:positionV relativeFrom="paragraph">
            <wp:posOffset>-139065</wp:posOffset>
          </wp:positionV>
          <wp:extent cx="2003728" cy="419263"/>
          <wp:effectExtent l="0" t="0" r="0" b="0"/>
          <wp:wrapNone/>
          <wp:docPr id="7" name="Picture 20" descr="C:\Users\lstorjohann\Desktop\New Ultimus Enterprise Solution Logos 2013\Ultimus-Enterprise-Solutions-BPM-Websit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torjohann\Desktop\New Ultimus Enterprise Solution Logos 2013\Ultimus-Enterprise-Solutions-BPM-Websit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3728" cy="4192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083E" w:rsidRPr="003C083E">
      <w:rPr>
        <w:rFonts w:cs="Arial"/>
        <w:b/>
        <w:noProof/>
        <w:color w:val="D9D9D9" w:themeColor="background1" w:themeShade="D9"/>
        <w:szCs w:val="20"/>
        <w:lang w:val="en-US" w:eastAsia="en-US"/>
      </w:rPr>
      <w:t>Offer created by OFFER APPROVAL solution</w:t>
    </w:r>
  </w:p>
  <w:p w14:paraId="31428DAB" w14:textId="77777777" w:rsidR="002867AE" w:rsidRPr="00A01AB3" w:rsidRDefault="002867AE" w:rsidP="00D64233">
    <w:pPr>
      <w:pStyle w:val="Header"/>
      <w:rPr>
        <w:lang w:val="en-US"/>
      </w:rPr>
    </w:pPr>
    <w:r w:rsidRPr="00A01AB3">
      <w:rPr>
        <w:rFonts w:cs="Arial"/>
        <w:b/>
        <w:szCs w:val="20"/>
        <w:lang w:val="en-US"/>
      </w:rPr>
      <w:tab/>
    </w:r>
    <w:r w:rsidRPr="00A01AB3">
      <w:rPr>
        <w:rFonts w:cs="Arial"/>
        <w:b/>
        <w:szCs w:val="20"/>
        <w:lang w:val="en-US"/>
      </w:rPr>
      <w:tab/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B4A6D2" wp14:editId="3F708D8C">
              <wp:simplePos x="0" y="0"/>
              <wp:positionH relativeFrom="column">
                <wp:posOffset>-31750</wp:posOffset>
              </wp:positionH>
              <wp:positionV relativeFrom="paragraph">
                <wp:posOffset>149225</wp:posOffset>
              </wp:positionV>
              <wp:extent cx="5994400" cy="0"/>
              <wp:effectExtent l="6350" t="6350" r="9525" b="12700"/>
              <wp:wrapNone/>
              <wp:docPr id="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44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47474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48A4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pt;margin-top:11.75pt;width:47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" strokecolor="#474747" strokeweight="1pt"/>
          </w:pict>
        </mc:Fallback>
      </mc:AlternateContent>
    </w:r>
  </w:p>
  <w:p w14:paraId="6141979C" w14:textId="77777777" w:rsidR="002867AE" w:rsidRPr="00A01AB3" w:rsidRDefault="002867AE" w:rsidP="00D6423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6AC29E4"/>
    <w:lvl w:ilvl="0">
      <w:start w:val="1"/>
      <w:numFmt w:val="bullet"/>
      <w:pStyle w:val="List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b w:val="0"/>
        <w:i w:val="0"/>
        <w:sz w:val="20"/>
        <w:u w:color="009DDC"/>
      </w:rPr>
    </w:lvl>
  </w:abstractNum>
  <w:abstractNum w:abstractNumId="1" w15:restartNumberingAfterBreak="0">
    <w:nsid w:val="03516F5D"/>
    <w:multiLevelType w:val="multilevel"/>
    <w:tmpl w:val="45427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259CD"/>
    <w:multiLevelType w:val="hybridMultilevel"/>
    <w:tmpl w:val="AC8AD1F8"/>
    <w:lvl w:ilvl="0" w:tplc="47D66DB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8D538">
      <w:start w:val="6"/>
      <w:numFmt w:val="bullet"/>
      <w:lvlText w:val="-"/>
      <w:lvlJc w:val="left"/>
      <w:pPr>
        <w:ind w:left="3600" w:hanging="360"/>
      </w:pPr>
      <w:rPr>
        <w:rFonts w:ascii="Calibri" w:eastAsia="Times New Roman" w:hAnsi="Calibri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16467"/>
    <w:multiLevelType w:val="hybridMultilevel"/>
    <w:tmpl w:val="202C797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736889"/>
    <w:multiLevelType w:val="multilevel"/>
    <w:tmpl w:val="A718C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04A2B"/>
    <w:multiLevelType w:val="hybridMultilevel"/>
    <w:tmpl w:val="0D720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0143A"/>
    <w:multiLevelType w:val="hybridMultilevel"/>
    <w:tmpl w:val="63CE3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2F1FBB"/>
    <w:multiLevelType w:val="hybridMultilevel"/>
    <w:tmpl w:val="899A4A7C"/>
    <w:lvl w:ilvl="0" w:tplc="37980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51C6B"/>
    <w:multiLevelType w:val="multilevel"/>
    <w:tmpl w:val="63F8906C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"/>
      <w:lvlText w:val="%1.%2.%3.%4"/>
      <w:lvlJc w:val="left"/>
      <w:pPr>
        <w:ind w:left="936" w:hanging="936"/>
      </w:pPr>
      <w:rPr>
        <w:rFonts w:hint="default"/>
        <w:b w:val="0"/>
        <w:bCs/>
      </w:rPr>
    </w:lvl>
    <w:lvl w:ilvl="4">
      <w:start w:val="1"/>
      <w:numFmt w:val="decimal"/>
      <w:pStyle w:val="Heading5Num"/>
      <w:lvlText w:val="%1.%2.%3.%4.%5"/>
      <w:lvlJc w:val="left"/>
      <w:pPr>
        <w:ind w:left="1224" w:hanging="1224"/>
      </w:pPr>
      <w:rPr>
        <w:rFonts w:hint="default"/>
        <w:b w:val="0"/>
        <w:bCs/>
        <w:lang w:val="en-US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6142290"/>
    <w:multiLevelType w:val="hybridMultilevel"/>
    <w:tmpl w:val="5F9C7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56728"/>
    <w:multiLevelType w:val="multilevel"/>
    <w:tmpl w:val="48E62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27C2"/>
    <w:multiLevelType w:val="hybridMultilevel"/>
    <w:tmpl w:val="E1F8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E660E"/>
    <w:multiLevelType w:val="hybridMultilevel"/>
    <w:tmpl w:val="CEEA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46FE3"/>
    <w:multiLevelType w:val="hybridMultilevel"/>
    <w:tmpl w:val="D8C0BA4E"/>
    <w:lvl w:ilvl="0" w:tplc="B5A896B2">
      <w:start w:val="2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874C7"/>
    <w:multiLevelType w:val="hybridMultilevel"/>
    <w:tmpl w:val="5276072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2B7146FF"/>
    <w:multiLevelType w:val="hybridMultilevel"/>
    <w:tmpl w:val="9932AE98"/>
    <w:lvl w:ilvl="0" w:tplc="5E14AEE2">
      <w:start w:val="2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842FF"/>
    <w:multiLevelType w:val="multilevel"/>
    <w:tmpl w:val="21806FB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284" w:hanging="284"/>
      </w:pPr>
      <w:rPr>
        <w:rFonts w:ascii="Trebuchet MS" w:hAnsi="Trebuchet MS" w:hint="default"/>
        <w:b w:val="0"/>
        <w:i w:val="0"/>
        <w:sz w:val="26"/>
        <w:szCs w:val="26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399"/>
        </w:tabs>
        <w:ind w:left="4963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7" w15:restartNumberingAfterBreak="0">
    <w:nsid w:val="2DF41588"/>
    <w:multiLevelType w:val="hybridMultilevel"/>
    <w:tmpl w:val="14B6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920A5"/>
    <w:multiLevelType w:val="hybridMultilevel"/>
    <w:tmpl w:val="1FD0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21D2B"/>
    <w:multiLevelType w:val="hybridMultilevel"/>
    <w:tmpl w:val="61904EAC"/>
    <w:lvl w:ilvl="0" w:tplc="77348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C50E4" w:tentative="1">
      <w:start w:val="1"/>
      <w:numFmt w:val="bullet"/>
      <w:pStyle w:val="berschrift2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367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0B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E2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06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CF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4A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61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EE138B7"/>
    <w:multiLevelType w:val="hybridMultilevel"/>
    <w:tmpl w:val="010A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C0C43"/>
    <w:multiLevelType w:val="hybridMultilevel"/>
    <w:tmpl w:val="13D8C9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FFB4E87"/>
    <w:multiLevelType w:val="hybridMultilevel"/>
    <w:tmpl w:val="9410A0D8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3" w15:restartNumberingAfterBreak="0">
    <w:nsid w:val="40DD0D45"/>
    <w:multiLevelType w:val="multilevel"/>
    <w:tmpl w:val="C674C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A47FD"/>
    <w:multiLevelType w:val="hybridMultilevel"/>
    <w:tmpl w:val="FB64BD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5DC41AC"/>
    <w:multiLevelType w:val="hybridMultilevel"/>
    <w:tmpl w:val="2F20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C69BB"/>
    <w:multiLevelType w:val="hybridMultilevel"/>
    <w:tmpl w:val="0C047430"/>
    <w:lvl w:ilvl="0" w:tplc="ABE04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2158A"/>
    <w:multiLevelType w:val="multilevel"/>
    <w:tmpl w:val="C674C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14D0B"/>
    <w:multiLevelType w:val="hybridMultilevel"/>
    <w:tmpl w:val="D6E6D78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BFC4873"/>
    <w:multiLevelType w:val="hybridMultilevel"/>
    <w:tmpl w:val="906CF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C24C8"/>
    <w:multiLevelType w:val="multilevel"/>
    <w:tmpl w:val="C674C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94F8B"/>
    <w:multiLevelType w:val="hybridMultilevel"/>
    <w:tmpl w:val="80F8437C"/>
    <w:lvl w:ilvl="0" w:tplc="637270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4454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424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47A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BC20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896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DABB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E06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EEB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576D3"/>
    <w:multiLevelType w:val="hybridMultilevel"/>
    <w:tmpl w:val="F0CA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CA0AC68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C77CD"/>
    <w:multiLevelType w:val="hybridMultilevel"/>
    <w:tmpl w:val="64C2F5A4"/>
    <w:lvl w:ilvl="0" w:tplc="51045A46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43E0C"/>
    <w:multiLevelType w:val="hybridMultilevel"/>
    <w:tmpl w:val="3A04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F671A"/>
    <w:multiLevelType w:val="hybridMultilevel"/>
    <w:tmpl w:val="5C82692C"/>
    <w:lvl w:ilvl="0" w:tplc="51045A46">
      <w:start w:val="1"/>
      <w:numFmt w:val="decimal"/>
      <w:lvlText w:val="%1."/>
      <w:lvlJc w:val="left"/>
      <w:pPr>
        <w:ind w:left="1080" w:hanging="72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61053C"/>
    <w:multiLevelType w:val="hybridMultilevel"/>
    <w:tmpl w:val="64C2F5A4"/>
    <w:lvl w:ilvl="0" w:tplc="51045A46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A53F7"/>
    <w:multiLevelType w:val="hybridMultilevel"/>
    <w:tmpl w:val="FE28E0B0"/>
    <w:lvl w:ilvl="0" w:tplc="3C723C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0148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066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C43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26DC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4FE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6A0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74E0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C58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D3729"/>
    <w:multiLevelType w:val="hybridMultilevel"/>
    <w:tmpl w:val="123CF6A8"/>
    <w:lvl w:ilvl="0" w:tplc="99A01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82AC4"/>
    <w:multiLevelType w:val="hybridMultilevel"/>
    <w:tmpl w:val="B65A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A62D5"/>
    <w:multiLevelType w:val="hybridMultilevel"/>
    <w:tmpl w:val="3B741A56"/>
    <w:lvl w:ilvl="0" w:tplc="51045A46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972954">
    <w:abstractNumId w:val="16"/>
  </w:num>
  <w:num w:numId="2" w16cid:durableId="2143376629">
    <w:abstractNumId w:val="0"/>
  </w:num>
  <w:num w:numId="3" w16cid:durableId="885262938">
    <w:abstractNumId w:val="19"/>
  </w:num>
  <w:num w:numId="4" w16cid:durableId="365720117">
    <w:abstractNumId w:val="8"/>
  </w:num>
  <w:num w:numId="5" w16cid:durableId="69499688">
    <w:abstractNumId w:val="3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 w16cid:durableId="1955674487">
    <w:abstractNumId w:val="10"/>
  </w:num>
  <w:num w:numId="7" w16cid:durableId="33317491">
    <w:abstractNumId w:val="24"/>
  </w:num>
  <w:num w:numId="8" w16cid:durableId="202180738">
    <w:abstractNumId w:val="23"/>
  </w:num>
  <w:num w:numId="9" w16cid:durableId="1257711248">
    <w:abstractNumId w:val="27"/>
  </w:num>
  <w:num w:numId="10" w16cid:durableId="1076973989">
    <w:abstractNumId w:val="40"/>
  </w:num>
  <w:num w:numId="11" w16cid:durableId="1639147521">
    <w:abstractNumId w:val="14"/>
  </w:num>
  <w:num w:numId="12" w16cid:durableId="124322028">
    <w:abstractNumId w:val="40"/>
  </w:num>
  <w:num w:numId="13" w16cid:durableId="1400785477">
    <w:abstractNumId w:val="6"/>
  </w:num>
  <w:num w:numId="14" w16cid:durableId="1005328539">
    <w:abstractNumId w:val="16"/>
  </w:num>
  <w:num w:numId="15" w16cid:durableId="628821987">
    <w:abstractNumId w:val="16"/>
  </w:num>
  <w:num w:numId="16" w16cid:durableId="1413549917">
    <w:abstractNumId w:val="12"/>
  </w:num>
  <w:num w:numId="17" w16cid:durableId="1066732362">
    <w:abstractNumId w:val="36"/>
  </w:num>
  <w:num w:numId="18" w16cid:durableId="1431390133">
    <w:abstractNumId w:val="39"/>
  </w:num>
  <w:num w:numId="19" w16cid:durableId="1178883740">
    <w:abstractNumId w:val="35"/>
  </w:num>
  <w:num w:numId="20" w16cid:durableId="98642867">
    <w:abstractNumId w:val="33"/>
  </w:num>
  <w:num w:numId="21" w16cid:durableId="1092163986">
    <w:abstractNumId w:val="17"/>
  </w:num>
  <w:num w:numId="22" w16cid:durableId="37362544">
    <w:abstractNumId w:val="31"/>
  </w:num>
  <w:num w:numId="23" w16cid:durableId="31461637">
    <w:abstractNumId w:val="37"/>
  </w:num>
  <w:num w:numId="24" w16cid:durableId="1798448530">
    <w:abstractNumId w:val="28"/>
  </w:num>
  <w:num w:numId="25" w16cid:durableId="517426838">
    <w:abstractNumId w:val="32"/>
  </w:num>
  <w:num w:numId="26" w16cid:durableId="2136483423">
    <w:abstractNumId w:val="11"/>
  </w:num>
  <w:num w:numId="27" w16cid:durableId="251135323">
    <w:abstractNumId w:val="34"/>
  </w:num>
  <w:num w:numId="28" w16cid:durableId="1827014098">
    <w:abstractNumId w:val="18"/>
  </w:num>
  <w:num w:numId="29" w16cid:durableId="587468501">
    <w:abstractNumId w:val="20"/>
  </w:num>
  <w:num w:numId="30" w16cid:durableId="1727217299">
    <w:abstractNumId w:val="21"/>
  </w:num>
  <w:num w:numId="31" w16cid:durableId="1320110900">
    <w:abstractNumId w:val="3"/>
  </w:num>
  <w:num w:numId="32" w16cid:durableId="455947284">
    <w:abstractNumId w:val="25"/>
  </w:num>
  <w:num w:numId="33" w16cid:durableId="1280337532">
    <w:abstractNumId w:val="22"/>
  </w:num>
  <w:num w:numId="34" w16cid:durableId="2124376694">
    <w:abstractNumId w:val="4"/>
  </w:num>
  <w:num w:numId="35" w16cid:durableId="194688816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98138350">
    <w:abstractNumId w:val="1"/>
  </w:num>
  <w:num w:numId="37" w16cid:durableId="1747268009">
    <w:abstractNumId w:val="29"/>
  </w:num>
  <w:num w:numId="38" w16cid:durableId="215166863">
    <w:abstractNumId w:val="5"/>
  </w:num>
  <w:num w:numId="39" w16cid:durableId="1283226978">
    <w:abstractNumId w:val="2"/>
  </w:num>
  <w:num w:numId="40" w16cid:durableId="639310077">
    <w:abstractNumId w:val="9"/>
  </w:num>
  <w:num w:numId="41" w16cid:durableId="629477233">
    <w:abstractNumId w:val="7"/>
  </w:num>
  <w:num w:numId="42" w16cid:durableId="1085220991">
    <w:abstractNumId w:val="26"/>
  </w:num>
  <w:num w:numId="43" w16cid:durableId="1376465768">
    <w:abstractNumId w:val="38"/>
  </w:num>
  <w:num w:numId="44" w16cid:durableId="590092563">
    <w:abstractNumId w:val="15"/>
  </w:num>
  <w:num w:numId="45" w16cid:durableId="602880008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B3"/>
    <w:rsid w:val="000005A5"/>
    <w:rsid w:val="00001A69"/>
    <w:rsid w:val="0000256B"/>
    <w:rsid w:val="000053CD"/>
    <w:rsid w:val="0001004C"/>
    <w:rsid w:val="00010083"/>
    <w:rsid w:val="00011857"/>
    <w:rsid w:val="00016A7F"/>
    <w:rsid w:val="0002036C"/>
    <w:rsid w:val="00020B2C"/>
    <w:rsid w:val="00021847"/>
    <w:rsid w:val="00024255"/>
    <w:rsid w:val="000303D7"/>
    <w:rsid w:val="0003157B"/>
    <w:rsid w:val="000321DA"/>
    <w:rsid w:val="00032919"/>
    <w:rsid w:val="00035C89"/>
    <w:rsid w:val="00036898"/>
    <w:rsid w:val="00036C08"/>
    <w:rsid w:val="00036F42"/>
    <w:rsid w:val="00037A62"/>
    <w:rsid w:val="000420FE"/>
    <w:rsid w:val="0004377A"/>
    <w:rsid w:val="00045DF2"/>
    <w:rsid w:val="00046FA0"/>
    <w:rsid w:val="00053AD8"/>
    <w:rsid w:val="00054BD3"/>
    <w:rsid w:val="00056F5A"/>
    <w:rsid w:val="000571DF"/>
    <w:rsid w:val="000572CC"/>
    <w:rsid w:val="0005798A"/>
    <w:rsid w:val="00061E73"/>
    <w:rsid w:val="00061EA7"/>
    <w:rsid w:val="00063427"/>
    <w:rsid w:val="00066022"/>
    <w:rsid w:val="00072087"/>
    <w:rsid w:val="000725D7"/>
    <w:rsid w:val="00072B2D"/>
    <w:rsid w:val="00073920"/>
    <w:rsid w:val="00076645"/>
    <w:rsid w:val="0007691F"/>
    <w:rsid w:val="00081953"/>
    <w:rsid w:val="00082F7B"/>
    <w:rsid w:val="000832D7"/>
    <w:rsid w:val="00083A6D"/>
    <w:rsid w:val="000851F4"/>
    <w:rsid w:val="00086C59"/>
    <w:rsid w:val="00092E5D"/>
    <w:rsid w:val="000951A9"/>
    <w:rsid w:val="00095EFB"/>
    <w:rsid w:val="00097489"/>
    <w:rsid w:val="00097A17"/>
    <w:rsid w:val="000A0089"/>
    <w:rsid w:val="000A046B"/>
    <w:rsid w:val="000A19C1"/>
    <w:rsid w:val="000A30AA"/>
    <w:rsid w:val="000A76B8"/>
    <w:rsid w:val="000B1DD7"/>
    <w:rsid w:val="000B4E02"/>
    <w:rsid w:val="000B4E56"/>
    <w:rsid w:val="000B7FBA"/>
    <w:rsid w:val="000C08A8"/>
    <w:rsid w:val="000C626A"/>
    <w:rsid w:val="000D2891"/>
    <w:rsid w:val="000D2FB5"/>
    <w:rsid w:val="000D450A"/>
    <w:rsid w:val="000D6340"/>
    <w:rsid w:val="000E2537"/>
    <w:rsid w:val="000E4F0F"/>
    <w:rsid w:val="000E5468"/>
    <w:rsid w:val="000F061F"/>
    <w:rsid w:val="000F12D0"/>
    <w:rsid w:val="000F29E2"/>
    <w:rsid w:val="000F34F1"/>
    <w:rsid w:val="000F3DD0"/>
    <w:rsid w:val="00101A1D"/>
    <w:rsid w:val="00102BBE"/>
    <w:rsid w:val="0010572C"/>
    <w:rsid w:val="001074CA"/>
    <w:rsid w:val="00107B94"/>
    <w:rsid w:val="00111DFC"/>
    <w:rsid w:val="00113216"/>
    <w:rsid w:val="001140F7"/>
    <w:rsid w:val="001160DA"/>
    <w:rsid w:val="00122E8F"/>
    <w:rsid w:val="00124929"/>
    <w:rsid w:val="00130A93"/>
    <w:rsid w:val="0013144C"/>
    <w:rsid w:val="0013167C"/>
    <w:rsid w:val="00137874"/>
    <w:rsid w:val="00140331"/>
    <w:rsid w:val="00140CCF"/>
    <w:rsid w:val="00142CDE"/>
    <w:rsid w:val="00156579"/>
    <w:rsid w:val="001619B4"/>
    <w:rsid w:val="00162846"/>
    <w:rsid w:val="00165DF3"/>
    <w:rsid w:val="0017147E"/>
    <w:rsid w:val="001750A4"/>
    <w:rsid w:val="0017536A"/>
    <w:rsid w:val="001754BE"/>
    <w:rsid w:val="00175D46"/>
    <w:rsid w:val="0018111C"/>
    <w:rsid w:val="00183D37"/>
    <w:rsid w:val="00184928"/>
    <w:rsid w:val="00187A20"/>
    <w:rsid w:val="00190C1F"/>
    <w:rsid w:val="0019185D"/>
    <w:rsid w:val="00192C21"/>
    <w:rsid w:val="001933C9"/>
    <w:rsid w:val="001933F9"/>
    <w:rsid w:val="0019452B"/>
    <w:rsid w:val="001A17C7"/>
    <w:rsid w:val="001A2472"/>
    <w:rsid w:val="001A6D63"/>
    <w:rsid w:val="001B14A1"/>
    <w:rsid w:val="001B272C"/>
    <w:rsid w:val="001B3A85"/>
    <w:rsid w:val="001B5DF2"/>
    <w:rsid w:val="001D002B"/>
    <w:rsid w:val="001D286D"/>
    <w:rsid w:val="001D6193"/>
    <w:rsid w:val="001D789F"/>
    <w:rsid w:val="001E0BBC"/>
    <w:rsid w:val="001E43F8"/>
    <w:rsid w:val="001E4A2E"/>
    <w:rsid w:val="001F22EF"/>
    <w:rsid w:val="001F4C70"/>
    <w:rsid w:val="001F6558"/>
    <w:rsid w:val="001F6FC8"/>
    <w:rsid w:val="001F778E"/>
    <w:rsid w:val="001F7C4C"/>
    <w:rsid w:val="00202694"/>
    <w:rsid w:val="00206688"/>
    <w:rsid w:val="002071CF"/>
    <w:rsid w:val="00210C76"/>
    <w:rsid w:val="00211352"/>
    <w:rsid w:val="002130E3"/>
    <w:rsid w:val="00214665"/>
    <w:rsid w:val="00215319"/>
    <w:rsid w:val="00217D01"/>
    <w:rsid w:val="002227B4"/>
    <w:rsid w:val="00225196"/>
    <w:rsid w:val="00231815"/>
    <w:rsid w:val="0023242D"/>
    <w:rsid w:val="00241EA7"/>
    <w:rsid w:val="00242EAF"/>
    <w:rsid w:val="00244C0E"/>
    <w:rsid w:val="00255365"/>
    <w:rsid w:val="00257673"/>
    <w:rsid w:val="00266DB3"/>
    <w:rsid w:val="002678BE"/>
    <w:rsid w:val="00267AE9"/>
    <w:rsid w:val="00267BB4"/>
    <w:rsid w:val="00267E7C"/>
    <w:rsid w:val="0027048E"/>
    <w:rsid w:val="002717E1"/>
    <w:rsid w:val="00276688"/>
    <w:rsid w:val="0027702C"/>
    <w:rsid w:val="002811D5"/>
    <w:rsid w:val="0028414A"/>
    <w:rsid w:val="00285D65"/>
    <w:rsid w:val="002867AE"/>
    <w:rsid w:val="002903D6"/>
    <w:rsid w:val="00291EE1"/>
    <w:rsid w:val="002922B0"/>
    <w:rsid w:val="00292767"/>
    <w:rsid w:val="00293332"/>
    <w:rsid w:val="00297018"/>
    <w:rsid w:val="002A477C"/>
    <w:rsid w:val="002A5BC5"/>
    <w:rsid w:val="002A6CDD"/>
    <w:rsid w:val="002A6E48"/>
    <w:rsid w:val="002A7F59"/>
    <w:rsid w:val="002B5803"/>
    <w:rsid w:val="002B5964"/>
    <w:rsid w:val="002B5BB6"/>
    <w:rsid w:val="002B6681"/>
    <w:rsid w:val="002C07FB"/>
    <w:rsid w:val="002C15AC"/>
    <w:rsid w:val="002C2359"/>
    <w:rsid w:val="002C36A0"/>
    <w:rsid w:val="002C4BA7"/>
    <w:rsid w:val="002C60A8"/>
    <w:rsid w:val="002C6C0F"/>
    <w:rsid w:val="002D091D"/>
    <w:rsid w:val="002D3BB9"/>
    <w:rsid w:val="002D472C"/>
    <w:rsid w:val="002D6E46"/>
    <w:rsid w:val="002E0459"/>
    <w:rsid w:val="002E296F"/>
    <w:rsid w:val="002F0298"/>
    <w:rsid w:val="002F1143"/>
    <w:rsid w:val="002F1B68"/>
    <w:rsid w:val="002F2C1D"/>
    <w:rsid w:val="002F421C"/>
    <w:rsid w:val="00300D6A"/>
    <w:rsid w:val="003022A5"/>
    <w:rsid w:val="003044F6"/>
    <w:rsid w:val="00305850"/>
    <w:rsid w:val="00305D25"/>
    <w:rsid w:val="003118C4"/>
    <w:rsid w:val="00312B8D"/>
    <w:rsid w:val="00315279"/>
    <w:rsid w:val="00316088"/>
    <w:rsid w:val="003207A9"/>
    <w:rsid w:val="00322D28"/>
    <w:rsid w:val="0033109B"/>
    <w:rsid w:val="00334183"/>
    <w:rsid w:val="003342FA"/>
    <w:rsid w:val="0034145E"/>
    <w:rsid w:val="0034207C"/>
    <w:rsid w:val="00345451"/>
    <w:rsid w:val="00350BF0"/>
    <w:rsid w:val="0036134C"/>
    <w:rsid w:val="00362AC6"/>
    <w:rsid w:val="00362F04"/>
    <w:rsid w:val="0036499C"/>
    <w:rsid w:val="00367C42"/>
    <w:rsid w:val="0037602B"/>
    <w:rsid w:val="003766F9"/>
    <w:rsid w:val="00377463"/>
    <w:rsid w:val="00383F19"/>
    <w:rsid w:val="003850E2"/>
    <w:rsid w:val="0038635E"/>
    <w:rsid w:val="00392A89"/>
    <w:rsid w:val="00392B31"/>
    <w:rsid w:val="003949BC"/>
    <w:rsid w:val="003A0067"/>
    <w:rsid w:val="003A4B26"/>
    <w:rsid w:val="003A77F8"/>
    <w:rsid w:val="003B16B6"/>
    <w:rsid w:val="003B3458"/>
    <w:rsid w:val="003B5F1F"/>
    <w:rsid w:val="003B652C"/>
    <w:rsid w:val="003C083E"/>
    <w:rsid w:val="003C0997"/>
    <w:rsid w:val="003C0F95"/>
    <w:rsid w:val="003C2F73"/>
    <w:rsid w:val="003D05C5"/>
    <w:rsid w:val="003D0B06"/>
    <w:rsid w:val="003D2427"/>
    <w:rsid w:val="003D282E"/>
    <w:rsid w:val="003D28F3"/>
    <w:rsid w:val="003D47EC"/>
    <w:rsid w:val="003D5DA1"/>
    <w:rsid w:val="003D74A8"/>
    <w:rsid w:val="003D7D79"/>
    <w:rsid w:val="003E58AC"/>
    <w:rsid w:val="003F2FE5"/>
    <w:rsid w:val="003F4A05"/>
    <w:rsid w:val="003F50C8"/>
    <w:rsid w:val="003F7001"/>
    <w:rsid w:val="003F70DB"/>
    <w:rsid w:val="003F786B"/>
    <w:rsid w:val="004043E2"/>
    <w:rsid w:val="00414369"/>
    <w:rsid w:val="00414B1A"/>
    <w:rsid w:val="00417110"/>
    <w:rsid w:val="00430064"/>
    <w:rsid w:val="0043019D"/>
    <w:rsid w:val="004330D0"/>
    <w:rsid w:val="0043571B"/>
    <w:rsid w:val="00436D81"/>
    <w:rsid w:val="00437D64"/>
    <w:rsid w:val="00441A7C"/>
    <w:rsid w:val="004420E2"/>
    <w:rsid w:val="00444E99"/>
    <w:rsid w:val="00451F0D"/>
    <w:rsid w:val="0045310B"/>
    <w:rsid w:val="0045641A"/>
    <w:rsid w:val="00461ECD"/>
    <w:rsid w:val="004627C6"/>
    <w:rsid w:val="004633F7"/>
    <w:rsid w:val="004648DB"/>
    <w:rsid w:val="00467476"/>
    <w:rsid w:val="0047201A"/>
    <w:rsid w:val="004753D0"/>
    <w:rsid w:val="00476ADA"/>
    <w:rsid w:val="0047712F"/>
    <w:rsid w:val="004776B2"/>
    <w:rsid w:val="00480B62"/>
    <w:rsid w:val="00482FF5"/>
    <w:rsid w:val="0048363D"/>
    <w:rsid w:val="00485129"/>
    <w:rsid w:val="004859E0"/>
    <w:rsid w:val="0048616E"/>
    <w:rsid w:val="00486318"/>
    <w:rsid w:val="00486491"/>
    <w:rsid w:val="0048727B"/>
    <w:rsid w:val="00490136"/>
    <w:rsid w:val="00490401"/>
    <w:rsid w:val="00490F74"/>
    <w:rsid w:val="00494184"/>
    <w:rsid w:val="00495E09"/>
    <w:rsid w:val="00497758"/>
    <w:rsid w:val="004A317F"/>
    <w:rsid w:val="004A5638"/>
    <w:rsid w:val="004A65B5"/>
    <w:rsid w:val="004A7DC0"/>
    <w:rsid w:val="004B0089"/>
    <w:rsid w:val="004B2154"/>
    <w:rsid w:val="004B3904"/>
    <w:rsid w:val="004B5330"/>
    <w:rsid w:val="004B7302"/>
    <w:rsid w:val="004C04CC"/>
    <w:rsid w:val="004C2629"/>
    <w:rsid w:val="004C2C7C"/>
    <w:rsid w:val="004C3C3F"/>
    <w:rsid w:val="004C597E"/>
    <w:rsid w:val="004C68F6"/>
    <w:rsid w:val="004D0504"/>
    <w:rsid w:val="004D05EB"/>
    <w:rsid w:val="004D427B"/>
    <w:rsid w:val="004D7B4E"/>
    <w:rsid w:val="004E14D9"/>
    <w:rsid w:val="004E1833"/>
    <w:rsid w:val="004E2313"/>
    <w:rsid w:val="004E3314"/>
    <w:rsid w:val="004E3B73"/>
    <w:rsid w:val="004F0017"/>
    <w:rsid w:val="004F15EF"/>
    <w:rsid w:val="004F3D2E"/>
    <w:rsid w:val="004F3D70"/>
    <w:rsid w:val="0050001A"/>
    <w:rsid w:val="00500557"/>
    <w:rsid w:val="005013E8"/>
    <w:rsid w:val="005028F1"/>
    <w:rsid w:val="005037CA"/>
    <w:rsid w:val="00506931"/>
    <w:rsid w:val="00506E9D"/>
    <w:rsid w:val="00512DE9"/>
    <w:rsid w:val="00514992"/>
    <w:rsid w:val="0051663A"/>
    <w:rsid w:val="005202B9"/>
    <w:rsid w:val="00520846"/>
    <w:rsid w:val="00520888"/>
    <w:rsid w:val="005217A8"/>
    <w:rsid w:val="005234B4"/>
    <w:rsid w:val="00523E88"/>
    <w:rsid w:val="00524487"/>
    <w:rsid w:val="00526F98"/>
    <w:rsid w:val="005278C2"/>
    <w:rsid w:val="005305CE"/>
    <w:rsid w:val="005338D1"/>
    <w:rsid w:val="00533F6A"/>
    <w:rsid w:val="00534128"/>
    <w:rsid w:val="00535758"/>
    <w:rsid w:val="0053794A"/>
    <w:rsid w:val="005410BA"/>
    <w:rsid w:val="005450D6"/>
    <w:rsid w:val="0054668A"/>
    <w:rsid w:val="00547B69"/>
    <w:rsid w:val="00551EB0"/>
    <w:rsid w:val="00552C50"/>
    <w:rsid w:val="00563295"/>
    <w:rsid w:val="00564B7A"/>
    <w:rsid w:val="005665C3"/>
    <w:rsid w:val="00572540"/>
    <w:rsid w:val="00573FE7"/>
    <w:rsid w:val="0057793A"/>
    <w:rsid w:val="005866AD"/>
    <w:rsid w:val="00587FF0"/>
    <w:rsid w:val="00591546"/>
    <w:rsid w:val="005916A5"/>
    <w:rsid w:val="00592679"/>
    <w:rsid w:val="00592D91"/>
    <w:rsid w:val="00594A7E"/>
    <w:rsid w:val="005959F4"/>
    <w:rsid w:val="005A1764"/>
    <w:rsid w:val="005A18C1"/>
    <w:rsid w:val="005A3D99"/>
    <w:rsid w:val="005A53B6"/>
    <w:rsid w:val="005A657A"/>
    <w:rsid w:val="005A767A"/>
    <w:rsid w:val="005B0BBA"/>
    <w:rsid w:val="005B1D96"/>
    <w:rsid w:val="005B4607"/>
    <w:rsid w:val="005B4C8D"/>
    <w:rsid w:val="005B6B19"/>
    <w:rsid w:val="005B7D36"/>
    <w:rsid w:val="005C1C3A"/>
    <w:rsid w:val="005C1C8C"/>
    <w:rsid w:val="005C5D63"/>
    <w:rsid w:val="005D4E2D"/>
    <w:rsid w:val="005E16D6"/>
    <w:rsid w:val="005E1955"/>
    <w:rsid w:val="005E2526"/>
    <w:rsid w:val="005E3F83"/>
    <w:rsid w:val="005E46C6"/>
    <w:rsid w:val="005E7289"/>
    <w:rsid w:val="005F0EB1"/>
    <w:rsid w:val="005F1078"/>
    <w:rsid w:val="005F3464"/>
    <w:rsid w:val="005F4625"/>
    <w:rsid w:val="005F5F78"/>
    <w:rsid w:val="005F6241"/>
    <w:rsid w:val="00601FB9"/>
    <w:rsid w:val="006043CE"/>
    <w:rsid w:val="00612C63"/>
    <w:rsid w:val="00612FEE"/>
    <w:rsid w:val="006163FC"/>
    <w:rsid w:val="00621349"/>
    <w:rsid w:val="00621AAB"/>
    <w:rsid w:val="006228AE"/>
    <w:rsid w:val="00623AA7"/>
    <w:rsid w:val="00627D14"/>
    <w:rsid w:val="00630A17"/>
    <w:rsid w:val="00630D90"/>
    <w:rsid w:val="00633B75"/>
    <w:rsid w:val="0064224F"/>
    <w:rsid w:val="006439FB"/>
    <w:rsid w:val="00644132"/>
    <w:rsid w:val="00645788"/>
    <w:rsid w:val="006501CA"/>
    <w:rsid w:val="00650407"/>
    <w:rsid w:val="0065069F"/>
    <w:rsid w:val="00650701"/>
    <w:rsid w:val="00651EC2"/>
    <w:rsid w:val="00652594"/>
    <w:rsid w:val="006577D6"/>
    <w:rsid w:val="006601B8"/>
    <w:rsid w:val="00661522"/>
    <w:rsid w:val="00661B6D"/>
    <w:rsid w:val="0066298B"/>
    <w:rsid w:val="00663E21"/>
    <w:rsid w:val="00665368"/>
    <w:rsid w:val="006658EA"/>
    <w:rsid w:val="00665CEF"/>
    <w:rsid w:val="00685C0E"/>
    <w:rsid w:val="00690608"/>
    <w:rsid w:val="00693982"/>
    <w:rsid w:val="0069548E"/>
    <w:rsid w:val="006958D6"/>
    <w:rsid w:val="006A088B"/>
    <w:rsid w:val="006A2E07"/>
    <w:rsid w:val="006B04AE"/>
    <w:rsid w:val="006B0DD0"/>
    <w:rsid w:val="006B2377"/>
    <w:rsid w:val="006C628F"/>
    <w:rsid w:val="006D00D7"/>
    <w:rsid w:val="006D03E7"/>
    <w:rsid w:val="006D049D"/>
    <w:rsid w:val="006D04D6"/>
    <w:rsid w:val="006D7BAE"/>
    <w:rsid w:val="006E0059"/>
    <w:rsid w:val="006E0A71"/>
    <w:rsid w:val="006E3201"/>
    <w:rsid w:val="006E4AF2"/>
    <w:rsid w:val="006E663C"/>
    <w:rsid w:val="006E7D33"/>
    <w:rsid w:val="006F00AE"/>
    <w:rsid w:val="006F3A9A"/>
    <w:rsid w:val="006F5A26"/>
    <w:rsid w:val="007013C0"/>
    <w:rsid w:val="00701635"/>
    <w:rsid w:val="00701B88"/>
    <w:rsid w:val="00702B16"/>
    <w:rsid w:val="0070337C"/>
    <w:rsid w:val="0070372B"/>
    <w:rsid w:val="007045BC"/>
    <w:rsid w:val="00705B45"/>
    <w:rsid w:val="0070625D"/>
    <w:rsid w:val="007064CF"/>
    <w:rsid w:val="00706F57"/>
    <w:rsid w:val="007112DD"/>
    <w:rsid w:val="007128E7"/>
    <w:rsid w:val="0071308C"/>
    <w:rsid w:val="00713CC7"/>
    <w:rsid w:val="0071525F"/>
    <w:rsid w:val="00715C2C"/>
    <w:rsid w:val="00731146"/>
    <w:rsid w:val="007315DB"/>
    <w:rsid w:val="00731A75"/>
    <w:rsid w:val="00733CD5"/>
    <w:rsid w:val="00735A54"/>
    <w:rsid w:val="007405C6"/>
    <w:rsid w:val="0074296A"/>
    <w:rsid w:val="00745FB3"/>
    <w:rsid w:val="0075091A"/>
    <w:rsid w:val="00753DFD"/>
    <w:rsid w:val="007546F1"/>
    <w:rsid w:val="007558CB"/>
    <w:rsid w:val="007606ED"/>
    <w:rsid w:val="0076229C"/>
    <w:rsid w:val="0076462D"/>
    <w:rsid w:val="00770621"/>
    <w:rsid w:val="00773BE2"/>
    <w:rsid w:val="007753CA"/>
    <w:rsid w:val="00776E3D"/>
    <w:rsid w:val="00780AAB"/>
    <w:rsid w:val="00780D48"/>
    <w:rsid w:val="00781450"/>
    <w:rsid w:val="007823A0"/>
    <w:rsid w:val="00785594"/>
    <w:rsid w:val="00785C99"/>
    <w:rsid w:val="007865BE"/>
    <w:rsid w:val="0079187F"/>
    <w:rsid w:val="00797E7B"/>
    <w:rsid w:val="007A3034"/>
    <w:rsid w:val="007A5AD1"/>
    <w:rsid w:val="007A7F81"/>
    <w:rsid w:val="007B3E0D"/>
    <w:rsid w:val="007B4545"/>
    <w:rsid w:val="007B4CA1"/>
    <w:rsid w:val="007B5718"/>
    <w:rsid w:val="007B5B38"/>
    <w:rsid w:val="007B675D"/>
    <w:rsid w:val="007C091F"/>
    <w:rsid w:val="007C18C9"/>
    <w:rsid w:val="007C3E1B"/>
    <w:rsid w:val="007C59C0"/>
    <w:rsid w:val="007D16DF"/>
    <w:rsid w:val="007D324B"/>
    <w:rsid w:val="007D353B"/>
    <w:rsid w:val="007D58A5"/>
    <w:rsid w:val="007D78B1"/>
    <w:rsid w:val="007E297A"/>
    <w:rsid w:val="007E5B88"/>
    <w:rsid w:val="007E73C0"/>
    <w:rsid w:val="007F0B82"/>
    <w:rsid w:val="007F2BB9"/>
    <w:rsid w:val="007F2CBD"/>
    <w:rsid w:val="007F316C"/>
    <w:rsid w:val="007F31CD"/>
    <w:rsid w:val="007F32F3"/>
    <w:rsid w:val="007F4312"/>
    <w:rsid w:val="008003A7"/>
    <w:rsid w:val="00802F38"/>
    <w:rsid w:val="008064CC"/>
    <w:rsid w:val="00806516"/>
    <w:rsid w:val="008137D2"/>
    <w:rsid w:val="0081596B"/>
    <w:rsid w:val="0082262D"/>
    <w:rsid w:val="00823178"/>
    <w:rsid w:val="00824A13"/>
    <w:rsid w:val="0082572A"/>
    <w:rsid w:val="00830D13"/>
    <w:rsid w:val="0083138C"/>
    <w:rsid w:val="0083168D"/>
    <w:rsid w:val="00831F0F"/>
    <w:rsid w:val="00832F2A"/>
    <w:rsid w:val="008357D6"/>
    <w:rsid w:val="008368C3"/>
    <w:rsid w:val="00840EF5"/>
    <w:rsid w:val="00843803"/>
    <w:rsid w:val="00844E58"/>
    <w:rsid w:val="0084619D"/>
    <w:rsid w:val="00846FF5"/>
    <w:rsid w:val="00853C87"/>
    <w:rsid w:val="00854F8F"/>
    <w:rsid w:val="0086277D"/>
    <w:rsid w:val="008645B7"/>
    <w:rsid w:val="00866EF4"/>
    <w:rsid w:val="008717ED"/>
    <w:rsid w:val="008742FA"/>
    <w:rsid w:val="0087712A"/>
    <w:rsid w:val="008818E4"/>
    <w:rsid w:val="00883362"/>
    <w:rsid w:val="00883F86"/>
    <w:rsid w:val="00885453"/>
    <w:rsid w:val="00891309"/>
    <w:rsid w:val="00895D65"/>
    <w:rsid w:val="008A16AB"/>
    <w:rsid w:val="008A76A8"/>
    <w:rsid w:val="008B3F3B"/>
    <w:rsid w:val="008B71AE"/>
    <w:rsid w:val="008B7A91"/>
    <w:rsid w:val="008B7F4A"/>
    <w:rsid w:val="008C08B1"/>
    <w:rsid w:val="008C1177"/>
    <w:rsid w:val="008C5A69"/>
    <w:rsid w:val="008D1D23"/>
    <w:rsid w:val="008D31C7"/>
    <w:rsid w:val="008D557E"/>
    <w:rsid w:val="008D5DA1"/>
    <w:rsid w:val="008D6CE6"/>
    <w:rsid w:val="008E0E3D"/>
    <w:rsid w:val="008E147B"/>
    <w:rsid w:val="008E27BF"/>
    <w:rsid w:val="008E303A"/>
    <w:rsid w:val="008E6AC0"/>
    <w:rsid w:val="008F23E3"/>
    <w:rsid w:val="008F3D34"/>
    <w:rsid w:val="008F3FD6"/>
    <w:rsid w:val="008F4C00"/>
    <w:rsid w:val="008F4C33"/>
    <w:rsid w:val="009047E7"/>
    <w:rsid w:val="00907AA6"/>
    <w:rsid w:val="0091244D"/>
    <w:rsid w:val="00912567"/>
    <w:rsid w:val="00912800"/>
    <w:rsid w:val="0091335B"/>
    <w:rsid w:val="009137BC"/>
    <w:rsid w:val="009148CC"/>
    <w:rsid w:val="009150F5"/>
    <w:rsid w:val="00917371"/>
    <w:rsid w:val="00924C7A"/>
    <w:rsid w:val="00924F32"/>
    <w:rsid w:val="009270BC"/>
    <w:rsid w:val="00927D3D"/>
    <w:rsid w:val="00931E33"/>
    <w:rsid w:val="009334D3"/>
    <w:rsid w:val="0093779A"/>
    <w:rsid w:val="00943286"/>
    <w:rsid w:val="0094429E"/>
    <w:rsid w:val="0094749F"/>
    <w:rsid w:val="00953C4A"/>
    <w:rsid w:val="00954318"/>
    <w:rsid w:val="009570F9"/>
    <w:rsid w:val="00960764"/>
    <w:rsid w:val="00961803"/>
    <w:rsid w:val="00961B6F"/>
    <w:rsid w:val="0096434B"/>
    <w:rsid w:val="00964DFE"/>
    <w:rsid w:val="00967B02"/>
    <w:rsid w:val="00974A24"/>
    <w:rsid w:val="009750F8"/>
    <w:rsid w:val="009777D7"/>
    <w:rsid w:val="00981E21"/>
    <w:rsid w:val="00982F48"/>
    <w:rsid w:val="00983EE0"/>
    <w:rsid w:val="009861D5"/>
    <w:rsid w:val="00986BAB"/>
    <w:rsid w:val="009871AE"/>
    <w:rsid w:val="00991342"/>
    <w:rsid w:val="009937FE"/>
    <w:rsid w:val="009939A2"/>
    <w:rsid w:val="00994D1B"/>
    <w:rsid w:val="0099702B"/>
    <w:rsid w:val="009A32B5"/>
    <w:rsid w:val="009A48C4"/>
    <w:rsid w:val="009A5367"/>
    <w:rsid w:val="009B36B1"/>
    <w:rsid w:val="009B4171"/>
    <w:rsid w:val="009B44B0"/>
    <w:rsid w:val="009B52FA"/>
    <w:rsid w:val="009B71C6"/>
    <w:rsid w:val="009C1480"/>
    <w:rsid w:val="009C3979"/>
    <w:rsid w:val="009C5BD0"/>
    <w:rsid w:val="009D175D"/>
    <w:rsid w:val="009D1FB9"/>
    <w:rsid w:val="009D6CBA"/>
    <w:rsid w:val="009D6EA6"/>
    <w:rsid w:val="009E32CC"/>
    <w:rsid w:val="009E4BCC"/>
    <w:rsid w:val="009E6327"/>
    <w:rsid w:val="009E690C"/>
    <w:rsid w:val="009F2C98"/>
    <w:rsid w:val="00A01371"/>
    <w:rsid w:val="00A01AB3"/>
    <w:rsid w:val="00A02683"/>
    <w:rsid w:val="00A02759"/>
    <w:rsid w:val="00A03B26"/>
    <w:rsid w:val="00A05208"/>
    <w:rsid w:val="00A05319"/>
    <w:rsid w:val="00A07D89"/>
    <w:rsid w:val="00A109C8"/>
    <w:rsid w:val="00A12E21"/>
    <w:rsid w:val="00A1325B"/>
    <w:rsid w:val="00A16296"/>
    <w:rsid w:val="00A171ED"/>
    <w:rsid w:val="00A2245B"/>
    <w:rsid w:val="00A240FE"/>
    <w:rsid w:val="00A246FA"/>
    <w:rsid w:val="00A268D8"/>
    <w:rsid w:val="00A310C6"/>
    <w:rsid w:val="00A318C8"/>
    <w:rsid w:val="00A33D74"/>
    <w:rsid w:val="00A33FF4"/>
    <w:rsid w:val="00A34632"/>
    <w:rsid w:val="00A3739C"/>
    <w:rsid w:val="00A37FB9"/>
    <w:rsid w:val="00A405AF"/>
    <w:rsid w:val="00A40673"/>
    <w:rsid w:val="00A418E7"/>
    <w:rsid w:val="00A430B5"/>
    <w:rsid w:val="00A443C4"/>
    <w:rsid w:val="00A45A46"/>
    <w:rsid w:val="00A46AC5"/>
    <w:rsid w:val="00A564D6"/>
    <w:rsid w:val="00A5699B"/>
    <w:rsid w:val="00A60F47"/>
    <w:rsid w:val="00A6110D"/>
    <w:rsid w:val="00A657D0"/>
    <w:rsid w:val="00A66704"/>
    <w:rsid w:val="00A70A32"/>
    <w:rsid w:val="00A70F66"/>
    <w:rsid w:val="00A727AC"/>
    <w:rsid w:val="00A74D61"/>
    <w:rsid w:val="00A804BE"/>
    <w:rsid w:val="00A81E45"/>
    <w:rsid w:val="00A86E4D"/>
    <w:rsid w:val="00A90D2A"/>
    <w:rsid w:val="00A936A5"/>
    <w:rsid w:val="00A9516E"/>
    <w:rsid w:val="00A96B41"/>
    <w:rsid w:val="00A979F1"/>
    <w:rsid w:val="00AA1842"/>
    <w:rsid w:val="00AA2361"/>
    <w:rsid w:val="00AA3620"/>
    <w:rsid w:val="00AA3918"/>
    <w:rsid w:val="00AA64FE"/>
    <w:rsid w:val="00AA71D7"/>
    <w:rsid w:val="00AB40A8"/>
    <w:rsid w:val="00AB5304"/>
    <w:rsid w:val="00AC1C15"/>
    <w:rsid w:val="00AC2A9A"/>
    <w:rsid w:val="00AC5E38"/>
    <w:rsid w:val="00AD271E"/>
    <w:rsid w:val="00AD2DB8"/>
    <w:rsid w:val="00AD3B1C"/>
    <w:rsid w:val="00AD3D00"/>
    <w:rsid w:val="00AE3B5E"/>
    <w:rsid w:val="00AE4FC7"/>
    <w:rsid w:val="00AE598C"/>
    <w:rsid w:val="00AE6448"/>
    <w:rsid w:val="00AF5D52"/>
    <w:rsid w:val="00B0123F"/>
    <w:rsid w:val="00B0513F"/>
    <w:rsid w:val="00B063DC"/>
    <w:rsid w:val="00B06F7D"/>
    <w:rsid w:val="00B07478"/>
    <w:rsid w:val="00B149F5"/>
    <w:rsid w:val="00B225A4"/>
    <w:rsid w:val="00B24E02"/>
    <w:rsid w:val="00B25EF0"/>
    <w:rsid w:val="00B2783F"/>
    <w:rsid w:val="00B27A6F"/>
    <w:rsid w:val="00B27ED6"/>
    <w:rsid w:val="00B31BB1"/>
    <w:rsid w:val="00B31C6B"/>
    <w:rsid w:val="00B34925"/>
    <w:rsid w:val="00B35293"/>
    <w:rsid w:val="00B355F4"/>
    <w:rsid w:val="00B416C4"/>
    <w:rsid w:val="00B4196B"/>
    <w:rsid w:val="00B443B0"/>
    <w:rsid w:val="00B5066F"/>
    <w:rsid w:val="00B507CE"/>
    <w:rsid w:val="00B528A8"/>
    <w:rsid w:val="00B537FF"/>
    <w:rsid w:val="00B618EE"/>
    <w:rsid w:val="00B62584"/>
    <w:rsid w:val="00B648CA"/>
    <w:rsid w:val="00B676E8"/>
    <w:rsid w:val="00B67A0A"/>
    <w:rsid w:val="00B701C9"/>
    <w:rsid w:val="00B7242F"/>
    <w:rsid w:val="00B731F3"/>
    <w:rsid w:val="00B75C4B"/>
    <w:rsid w:val="00B75FFA"/>
    <w:rsid w:val="00B7625A"/>
    <w:rsid w:val="00B8029A"/>
    <w:rsid w:val="00B805E1"/>
    <w:rsid w:val="00B8094D"/>
    <w:rsid w:val="00B849D5"/>
    <w:rsid w:val="00B85B87"/>
    <w:rsid w:val="00B85E9B"/>
    <w:rsid w:val="00B90946"/>
    <w:rsid w:val="00B92221"/>
    <w:rsid w:val="00B92B9A"/>
    <w:rsid w:val="00B9439E"/>
    <w:rsid w:val="00B9534A"/>
    <w:rsid w:val="00BA09BD"/>
    <w:rsid w:val="00BA19B9"/>
    <w:rsid w:val="00BA1D1A"/>
    <w:rsid w:val="00BA58EE"/>
    <w:rsid w:val="00BA5942"/>
    <w:rsid w:val="00BA5DB4"/>
    <w:rsid w:val="00BA7922"/>
    <w:rsid w:val="00BB0024"/>
    <w:rsid w:val="00BB0295"/>
    <w:rsid w:val="00BB0B7F"/>
    <w:rsid w:val="00BB12AC"/>
    <w:rsid w:val="00BB515B"/>
    <w:rsid w:val="00BC11E0"/>
    <w:rsid w:val="00BC510F"/>
    <w:rsid w:val="00BD2D8C"/>
    <w:rsid w:val="00BD33D3"/>
    <w:rsid w:val="00BD3FD9"/>
    <w:rsid w:val="00BD7109"/>
    <w:rsid w:val="00BE0198"/>
    <w:rsid w:val="00BE070D"/>
    <w:rsid w:val="00BE2B8F"/>
    <w:rsid w:val="00BE6647"/>
    <w:rsid w:val="00BE7E64"/>
    <w:rsid w:val="00BF1AE8"/>
    <w:rsid w:val="00BF2399"/>
    <w:rsid w:val="00BF4F20"/>
    <w:rsid w:val="00BF5CE0"/>
    <w:rsid w:val="00BF5D60"/>
    <w:rsid w:val="00BF78AC"/>
    <w:rsid w:val="00BF7E52"/>
    <w:rsid w:val="00C000CF"/>
    <w:rsid w:val="00C00F60"/>
    <w:rsid w:val="00C053EF"/>
    <w:rsid w:val="00C06C3A"/>
    <w:rsid w:val="00C07452"/>
    <w:rsid w:val="00C07E03"/>
    <w:rsid w:val="00C1089B"/>
    <w:rsid w:val="00C12231"/>
    <w:rsid w:val="00C143E4"/>
    <w:rsid w:val="00C16819"/>
    <w:rsid w:val="00C20C15"/>
    <w:rsid w:val="00C24A36"/>
    <w:rsid w:val="00C27008"/>
    <w:rsid w:val="00C30EBC"/>
    <w:rsid w:val="00C325C4"/>
    <w:rsid w:val="00C33286"/>
    <w:rsid w:val="00C404DF"/>
    <w:rsid w:val="00C40CC4"/>
    <w:rsid w:val="00C448A3"/>
    <w:rsid w:val="00C46E25"/>
    <w:rsid w:val="00C47B7C"/>
    <w:rsid w:val="00C50329"/>
    <w:rsid w:val="00C50B00"/>
    <w:rsid w:val="00C54653"/>
    <w:rsid w:val="00C5566E"/>
    <w:rsid w:val="00C57B52"/>
    <w:rsid w:val="00C6083F"/>
    <w:rsid w:val="00C60DE6"/>
    <w:rsid w:val="00C610D4"/>
    <w:rsid w:val="00C61265"/>
    <w:rsid w:val="00C62BA6"/>
    <w:rsid w:val="00C70A56"/>
    <w:rsid w:val="00C726B5"/>
    <w:rsid w:val="00C73609"/>
    <w:rsid w:val="00C74CBD"/>
    <w:rsid w:val="00C762EC"/>
    <w:rsid w:val="00C7647D"/>
    <w:rsid w:val="00C76A17"/>
    <w:rsid w:val="00C85921"/>
    <w:rsid w:val="00C91806"/>
    <w:rsid w:val="00C920F3"/>
    <w:rsid w:val="00C975DE"/>
    <w:rsid w:val="00CA0079"/>
    <w:rsid w:val="00CA3EDE"/>
    <w:rsid w:val="00CA5F7E"/>
    <w:rsid w:val="00CA7260"/>
    <w:rsid w:val="00CA7488"/>
    <w:rsid w:val="00CA7846"/>
    <w:rsid w:val="00CB5290"/>
    <w:rsid w:val="00CC0B48"/>
    <w:rsid w:val="00CC1C68"/>
    <w:rsid w:val="00CC483B"/>
    <w:rsid w:val="00CC7F78"/>
    <w:rsid w:val="00CD2942"/>
    <w:rsid w:val="00CD2A76"/>
    <w:rsid w:val="00CD4834"/>
    <w:rsid w:val="00CE0F5C"/>
    <w:rsid w:val="00CE18B5"/>
    <w:rsid w:val="00CE1976"/>
    <w:rsid w:val="00CE1B5F"/>
    <w:rsid w:val="00CE3974"/>
    <w:rsid w:val="00CE3CB2"/>
    <w:rsid w:val="00CE4D3F"/>
    <w:rsid w:val="00CE4D80"/>
    <w:rsid w:val="00CE53AE"/>
    <w:rsid w:val="00CE7CB5"/>
    <w:rsid w:val="00CF00B1"/>
    <w:rsid w:val="00CF10EB"/>
    <w:rsid w:val="00CF1180"/>
    <w:rsid w:val="00CF1FAC"/>
    <w:rsid w:val="00CF2096"/>
    <w:rsid w:val="00CF23BF"/>
    <w:rsid w:val="00CF23D1"/>
    <w:rsid w:val="00CF30CA"/>
    <w:rsid w:val="00CF3C59"/>
    <w:rsid w:val="00CF6EA4"/>
    <w:rsid w:val="00D017DD"/>
    <w:rsid w:val="00D01C87"/>
    <w:rsid w:val="00D0232B"/>
    <w:rsid w:val="00D024B5"/>
    <w:rsid w:val="00D025AF"/>
    <w:rsid w:val="00D0533E"/>
    <w:rsid w:val="00D0576C"/>
    <w:rsid w:val="00D05FDC"/>
    <w:rsid w:val="00D06461"/>
    <w:rsid w:val="00D11B74"/>
    <w:rsid w:val="00D136F8"/>
    <w:rsid w:val="00D14395"/>
    <w:rsid w:val="00D17C61"/>
    <w:rsid w:val="00D2276C"/>
    <w:rsid w:val="00D22C3A"/>
    <w:rsid w:val="00D26252"/>
    <w:rsid w:val="00D30F6E"/>
    <w:rsid w:val="00D35BD2"/>
    <w:rsid w:val="00D40534"/>
    <w:rsid w:val="00D41323"/>
    <w:rsid w:val="00D41F0B"/>
    <w:rsid w:val="00D42084"/>
    <w:rsid w:val="00D420C6"/>
    <w:rsid w:val="00D43692"/>
    <w:rsid w:val="00D453C6"/>
    <w:rsid w:val="00D4618C"/>
    <w:rsid w:val="00D47696"/>
    <w:rsid w:val="00D50A91"/>
    <w:rsid w:val="00D50C74"/>
    <w:rsid w:val="00D52E5A"/>
    <w:rsid w:val="00D56075"/>
    <w:rsid w:val="00D567C3"/>
    <w:rsid w:val="00D57179"/>
    <w:rsid w:val="00D60DA9"/>
    <w:rsid w:val="00D64233"/>
    <w:rsid w:val="00D67E52"/>
    <w:rsid w:val="00D703D5"/>
    <w:rsid w:val="00D720C2"/>
    <w:rsid w:val="00D733C9"/>
    <w:rsid w:val="00D74A11"/>
    <w:rsid w:val="00D76163"/>
    <w:rsid w:val="00D76F58"/>
    <w:rsid w:val="00D81646"/>
    <w:rsid w:val="00D83535"/>
    <w:rsid w:val="00D868DD"/>
    <w:rsid w:val="00D86902"/>
    <w:rsid w:val="00D871BE"/>
    <w:rsid w:val="00D9476E"/>
    <w:rsid w:val="00D95D68"/>
    <w:rsid w:val="00D95D9B"/>
    <w:rsid w:val="00D97623"/>
    <w:rsid w:val="00DA02DE"/>
    <w:rsid w:val="00DA31CD"/>
    <w:rsid w:val="00DA4D47"/>
    <w:rsid w:val="00DA7A06"/>
    <w:rsid w:val="00DB1F08"/>
    <w:rsid w:val="00DB3210"/>
    <w:rsid w:val="00DC20FF"/>
    <w:rsid w:val="00DC4E3A"/>
    <w:rsid w:val="00DD2499"/>
    <w:rsid w:val="00DD3FB7"/>
    <w:rsid w:val="00DE331E"/>
    <w:rsid w:val="00DE5145"/>
    <w:rsid w:val="00DE64C4"/>
    <w:rsid w:val="00DF1375"/>
    <w:rsid w:val="00DF4992"/>
    <w:rsid w:val="00DF672D"/>
    <w:rsid w:val="00E01171"/>
    <w:rsid w:val="00E014BA"/>
    <w:rsid w:val="00E0762A"/>
    <w:rsid w:val="00E07F91"/>
    <w:rsid w:val="00E10F37"/>
    <w:rsid w:val="00E11D14"/>
    <w:rsid w:val="00E13C58"/>
    <w:rsid w:val="00E1429B"/>
    <w:rsid w:val="00E14793"/>
    <w:rsid w:val="00E14ECD"/>
    <w:rsid w:val="00E16050"/>
    <w:rsid w:val="00E20B49"/>
    <w:rsid w:val="00E24046"/>
    <w:rsid w:val="00E24F23"/>
    <w:rsid w:val="00E30737"/>
    <w:rsid w:val="00E32CE0"/>
    <w:rsid w:val="00E33DFF"/>
    <w:rsid w:val="00E34956"/>
    <w:rsid w:val="00E35A0B"/>
    <w:rsid w:val="00E37492"/>
    <w:rsid w:val="00E41CF6"/>
    <w:rsid w:val="00E46453"/>
    <w:rsid w:val="00E5466C"/>
    <w:rsid w:val="00E54934"/>
    <w:rsid w:val="00E54B40"/>
    <w:rsid w:val="00E561E3"/>
    <w:rsid w:val="00E5640B"/>
    <w:rsid w:val="00E579DE"/>
    <w:rsid w:val="00E57AA9"/>
    <w:rsid w:val="00E60CC5"/>
    <w:rsid w:val="00E617CB"/>
    <w:rsid w:val="00E6272C"/>
    <w:rsid w:val="00E65275"/>
    <w:rsid w:val="00E65EF9"/>
    <w:rsid w:val="00E7118C"/>
    <w:rsid w:val="00E712D4"/>
    <w:rsid w:val="00E75590"/>
    <w:rsid w:val="00E80F7C"/>
    <w:rsid w:val="00E87FEE"/>
    <w:rsid w:val="00E93ECB"/>
    <w:rsid w:val="00EA0198"/>
    <w:rsid w:val="00EA3615"/>
    <w:rsid w:val="00EA539E"/>
    <w:rsid w:val="00EA5FA8"/>
    <w:rsid w:val="00EA6223"/>
    <w:rsid w:val="00EB0609"/>
    <w:rsid w:val="00EB144D"/>
    <w:rsid w:val="00EB2DA0"/>
    <w:rsid w:val="00EB3509"/>
    <w:rsid w:val="00EB51C6"/>
    <w:rsid w:val="00EC11C8"/>
    <w:rsid w:val="00EC3896"/>
    <w:rsid w:val="00EC3C42"/>
    <w:rsid w:val="00ED064A"/>
    <w:rsid w:val="00ED1744"/>
    <w:rsid w:val="00ED2E55"/>
    <w:rsid w:val="00ED67AF"/>
    <w:rsid w:val="00ED7B33"/>
    <w:rsid w:val="00EE05A0"/>
    <w:rsid w:val="00EE0CF0"/>
    <w:rsid w:val="00EE151C"/>
    <w:rsid w:val="00EE4B2B"/>
    <w:rsid w:val="00EE545E"/>
    <w:rsid w:val="00EE5DC4"/>
    <w:rsid w:val="00EE5F18"/>
    <w:rsid w:val="00EF1843"/>
    <w:rsid w:val="00EF3285"/>
    <w:rsid w:val="00EF50D3"/>
    <w:rsid w:val="00EF7D63"/>
    <w:rsid w:val="00F024A0"/>
    <w:rsid w:val="00F036C9"/>
    <w:rsid w:val="00F051C5"/>
    <w:rsid w:val="00F063FC"/>
    <w:rsid w:val="00F10907"/>
    <w:rsid w:val="00F12557"/>
    <w:rsid w:val="00F12C0F"/>
    <w:rsid w:val="00F139A2"/>
    <w:rsid w:val="00F2305C"/>
    <w:rsid w:val="00F23209"/>
    <w:rsid w:val="00F2587C"/>
    <w:rsid w:val="00F25CD0"/>
    <w:rsid w:val="00F27C21"/>
    <w:rsid w:val="00F27F13"/>
    <w:rsid w:val="00F27F6D"/>
    <w:rsid w:val="00F30824"/>
    <w:rsid w:val="00F331B8"/>
    <w:rsid w:val="00F34266"/>
    <w:rsid w:val="00F377DB"/>
    <w:rsid w:val="00F40EDE"/>
    <w:rsid w:val="00F47410"/>
    <w:rsid w:val="00F47FD1"/>
    <w:rsid w:val="00F504F9"/>
    <w:rsid w:val="00F5495C"/>
    <w:rsid w:val="00F55654"/>
    <w:rsid w:val="00F61417"/>
    <w:rsid w:val="00F62956"/>
    <w:rsid w:val="00F64EA5"/>
    <w:rsid w:val="00F706E4"/>
    <w:rsid w:val="00F71298"/>
    <w:rsid w:val="00F71B71"/>
    <w:rsid w:val="00F7518E"/>
    <w:rsid w:val="00F83D57"/>
    <w:rsid w:val="00F84925"/>
    <w:rsid w:val="00F90F70"/>
    <w:rsid w:val="00F92F3E"/>
    <w:rsid w:val="00F9310A"/>
    <w:rsid w:val="00F95AAC"/>
    <w:rsid w:val="00FA2B4B"/>
    <w:rsid w:val="00FA2B92"/>
    <w:rsid w:val="00FA59C9"/>
    <w:rsid w:val="00FA7B71"/>
    <w:rsid w:val="00FB0E80"/>
    <w:rsid w:val="00FB134E"/>
    <w:rsid w:val="00FB4DB5"/>
    <w:rsid w:val="00FB5967"/>
    <w:rsid w:val="00FB7CD6"/>
    <w:rsid w:val="00FC06FE"/>
    <w:rsid w:val="00FC0ABC"/>
    <w:rsid w:val="00FC286C"/>
    <w:rsid w:val="00FC4B4D"/>
    <w:rsid w:val="00FD5858"/>
    <w:rsid w:val="00FD6030"/>
    <w:rsid w:val="00FE05EB"/>
    <w:rsid w:val="00FE3438"/>
    <w:rsid w:val="00FE7F2C"/>
    <w:rsid w:val="00FF09EF"/>
    <w:rsid w:val="00FF4C7E"/>
    <w:rsid w:val="00FF4D04"/>
    <w:rsid w:val="00FF777C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5124F7"/>
  <w15:docId w15:val="{6D082465-66D7-4542-BDF2-CA679D15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3982"/>
    <w:pPr>
      <w:spacing w:before="60" w:after="120"/>
    </w:pPr>
    <w:rPr>
      <w:rFonts w:ascii="Arial" w:hAnsi="Arial"/>
      <w:szCs w:val="24"/>
    </w:rPr>
  </w:style>
  <w:style w:type="paragraph" w:styleId="Heading1">
    <w:name w:val="heading 1"/>
    <w:aliases w:val="BMS Heading 1,Untertitel 1,Level a,h1,U1,Part,H1,TF-Overskrift 1,1st level,1,Überschrift 1.1,l1,I1,l1+toc 1,Überschrift 1_R,Prophead level 1,Prophead 1,Section heading,Forward,OPH1,heading 1,Arial 14 Fett,Arial 14 Fett1,Arial 14 Fett2,fjb1"/>
    <w:basedOn w:val="Normal"/>
    <w:next w:val="Normal"/>
    <w:link w:val="Heading1Char"/>
    <w:qFormat/>
    <w:rsid w:val="00362F04"/>
    <w:pPr>
      <w:numPr>
        <w:numId w:val="1"/>
      </w:numPr>
      <w:tabs>
        <w:tab w:val="clear" w:pos="360"/>
      </w:tabs>
      <w:spacing w:before="360" w:after="240"/>
      <w:ind w:left="397" w:hanging="397"/>
      <w:outlineLvl w:val="0"/>
    </w:pPr>
    <w:rPr>
      <w:rFonts w:ascii="Trebuchet MS" w:eastAsia="MS Mincho" w:hAnsi="Trebuchet MS" w:cs="Arial"/>
      <w:b/>
      <w:bCs/>
      <w:color w:val="000080"/>
      <w:kern w:val="32"/>
      <w:sz w:val="26"/>
      <w:szCs w:val="32"/>
    </w:rPr>
  </w:style>
  <w:style w:type="paragraph" w:styleId="Heading2">
    <w:name w:val="heading 2"/>
    <w:aliases w:val="H2,Überschrift 2 IBM,head2,head21,head22,head23,head24,head25,head26,head27,head28,head211,head221,head231,head241,head251,head261,head29,head210,head212,head213,head222,head232,head242,head252,head262,head214,head215,head216,head223,l2,h2"/>
    <w:basedOn w:val="Normal"/>
    <w:next w:val="Normal"/>
    <w:link w:val="Heading2Char"/>
    <w:qFormat/>
    <w:rsid w:val="002B5964"/>
    <w:pPr>
      <w:keepNext/>
      <w:numPr>
        <w:ilvl w:val="1"/>
        <w:numId w:val="1"/>
      </w:numPr>
      <w:tabs>
        <w:tab w:val="clear" w:pos="5399"/>
        <w:tab w:val="num" w:pos="862"/>
      </w:tabs>
      <w:spacing w:before="480"/>
      <w:ind w:left="426"/>
      <w:outlineLvl w:val="1"/>
    </w:pPr>
    <w:rPr>
      <w:rFonts w:eastAsia="MS Mincho" w:cs="Arial"/>
      <w:b/>
      <w:iCs/>
      <w:color w:val="0D6DB6"/>
      <w:sz w:val="22"/>
      <w:szCs w:val="28"/>
    </w:rPr>
  </w:style>
  <w:style w:type="paragraph" w:styleId="Heading3">
    <w:name w:val="heading 3"/>
    <w:aliases w:val="Überschrift 3 Char,Überschrift 3 Char1 Char,Überschrift 3 Char Char Char,Überschrift 3 Char1 Char Char Char,Überschrift 3 Char Char Char Char Char,h3 Char Char Char Char Char,(Alt+3) Char Char Char Char Char,Überschrift 3 Char1,Gross"/>
    <w:basedOn w:val="Normal"/>
    <w:next w:val="Normal"/>
    <w:link w:val="Heading3Char"/>
    <w:qFormat/>
    <w:rsid w:val="00650701"/>
    <w:pPr>
      <w:keepNext/>
      <w:numPr>
        <w:ilvl w:val="2"/>
        <w:numId w:val="1"/>
      </w:numPr>
      <w:spacing w:before="480"/>
      <w:ind w:left="737" w:hanging="737"/>
      <w:outlineLvl w:val="2"/>
    </w:pPr>
    <w:rPr>
      <w:rFonts w:eastAsia="MS Mincho" w:cs="Arial"/>
      <w:b/>
      <w:bCs/>
      <w:szCs w:val="26"/>
    </w:rPr>
  </w:style>
  <w:style w:type="paragraph" w:styleId="Heading4">
    <w:name w:val="heading 4"/>
    <w:aliases w:val="Überschrift 4 Char,Überschrift 4 Char1 Char,Überschrift 4 Char Char Char,Überschrift 4 Char1 Char Char Char,Überschrift 4 Char Char Char Char Char,h4 Char Char Char Char Char,Gliederung 4 Char Char Char Char Char,Überschrift 4 Char1,h4,H4"/>
    <w:basedOn w:val="Normal"/>
    <w:next w:val="Normal"/>
    <w:link w:val="Heading4Char"/>
    <w:qFormat/>
    <w:rsid w:val="00362F04"/>
    <w:pPr>
      <w:widowControl w:val="0"/>
      <w:spacing w:before="240" w:after="480"/>
      <w:outlineLvl w:val="3"/>
    </w:pPr>
    <w:rPr>
      <w:rFonts w:ascii="Trebuchet MS" w:hAnsi="Trebuchet MS"/>
      <w:b/>
      <w:bCs/>
      <w:color w:val="000080"/>
      <w:sz w:val="26"/>
      <w:szCs w:val="28"/>
    </w:rPr>
  </w:style>
  <w:style w:type="paragraph" w:styleId="Heading5">
    <w:name w:val="heading 5"/>
    <w:aliases w:val="h5,Gliederung 5,(Alt+5),Gliederung5,Second Level Subtopic,(Strg+5),l5,hm,module heading,Minor Heading,Überschrift 5 IBM,5,H5,NV_Überschrift 5,Contrat 5,Appendix A to X,nicht verwenden,Kopfzeile -&gt; fett,Titel rechts,Roman list,Subheading"/>
    <w:basedOn w:val="Normal"/>
    <w:next w:val="Normal"/>
    <w:link w:val="Heading5Char"/>
    <w:qFormat/>
    <w:rsid w:val="0048616E"/>
    <w:pPr>
      <w:numPr>
        <w:ilvl w:val="4"/>
        <w:numId w:val="1"/>
      </w:numPr>
      <w:spacing w:before="120"/>
      <w:outlineLvl w:val="4"/>
    </w:pPr>
    <w:rPr>
      <w:b/>
      <w:bCs/>
      <w:iCs/>
      <w:color w:val="000080"/>
      <w:szCs w:val="26"/>
    </w:rPr>
  </w:style>
  <w:style w:type="paragraph" w:styleId="Heading6">
    <w:name w:val="heading 6"/>
    <w:aliases w:val="h6,Bullet list,ohne Inhalt,Gliederung6,l6,hsm,submodule heading,H6,Überschrift 6 IBM,NV_Überschrift 6,sub-dash,sd,DTSÜberschrift 6,DTS‹berschrift 6,nicht verwendenn,Kopfzeile -&gt;nicht fett,Ort/Datum rechts,(Strg+6),Legal Level 1.,cnp"/>
    <w:basedOn w:val="Normal"/>
    <w:next w:val="Normal"/>
    <w:link w:val="Heading6Char"/>
    <w:qFormat/>
    <w:rsid w:val="0048616E"/>
    <w:pPr>
      <w:numPr>
        <w:ilvl w:val="5"/>
        <w:numId w:val="1"/>
      </w:numPr>
      <w:spacing w:before="120"/>
      <w:outlineLvl w:val="5"/>
    </w:pPr>
    <w:rPr>
      <w:b/>
      <w:bCs/>
      <w:color w:val="000080"/>
      <w:szCs w:val="22"/>
    </w:rPr>
  </w:style>
  <w:style w:type="paragraph" w:styleId="Heading7">
    <w:name w:val="heading 7"/>
    <w:aliases w:val="zu A,H7,Überschrift 7 IBM,Anhang1,NV_Überschrift 7,Para no numbering,footer,nicht verwendennn,letter list,(Strg+7),PA Appendix Major,Footer1,Heading 7 (do not use),h7,DTSÜberschrift 7,cnc,Caption number (column-wide),L7,ASAPHeading 7"/>
    <w:basedOn w:val="Normal"/>
    <w:next w:val="Normal"/>
    <w:link w:val="Heading7Char"/>
    <w:qFormat/>
    <w:rsid w:val="0048616E"/>
    <w:pPr>
      <w:numPr>
        <w:ilvl w:val="6"/>
        <w:numId w:val="1"/>
      </w:numPr>
      <w:spacing w:before="120"/>
      <w:outlineLvl w:val="6"/>
    </w:pPr>
    <w:rPr>
      <w:color w:val="000080"/>
    </w:rPr>
  </w:style>
  <w:style w:type="paragraph" w:styleId="Heading8">
    <w:name w:val="heading 8"/>
    <w:aliases w:val="Überschrift 88,A,H8,Überschrift 8 IBM,Anhang1.1,NV_Überschrift 8,No num/gap,nicht verwendennnn,(Strg+8),Heading 8 (do not use),Anhang 1,h8,ctp,Caption text (page-wide),Listings,Listings1,Listings2,Listings3,Listings11,Listings21,Listings4"/>
    <w:basedOn w:val="Normal"/>
    <w:next w:val="Normal"/>
    <w:link w:val="Heading8Char"/>
    <w:qFormat/>
    <w:rsid w:val="0048616E"/>
    <w:pPr>
      <w:numPr>
        <w:ilvl w:val="7"/>
        <w:numId w:val="1"/>
      </w:numPr>
      <w:spacing w:before="120"/>
      <w:outlineLvl w:val="7"/>
    </w:pPr>
    <w:rPr>
      <w:iCs/>
      <w:color w:val="000080"/>
    </w:rPr>
  </w:style>
  <w:style w:type="paragraph" w:styleId="Heading9">
    <w:name w:val="heading 9"/>
    <w:aliases w:val="Heading 9 (do not use),Titre 10,Anhang,H9,Überschrift 9 IBM,Anhang ...,NV_Überschrift 9,Appendix,Code eg's,nicht verwendennnnn,App Heading,h9,RFP Reference,ctc,Caption text (column-wide),Appendix Heads,Appendix Heads1,Appendix Heads2,Anlag"/>
    <w:basedOn w:val="Normal"/>
    <w:next w:val="Normal"/>
    <w:link w:val="Heading9Char"/>
    <w:qFormat/>
    <w:rsid w:val="0048616E"/>
    <w:pPr>
      <w:numPr>
        <w:ilvl w:val="8"/>
        <w:numId w:val="1"/>
      </w:numPr>
      <w:spacing w:before="120"/>
      <w:outlineLvl w:val="8"/>
    </w:pPr>
    <w:rPr>
      <w:rFonts w:cs="Arial"/>
      <w:color w:val="0000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61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8616E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48616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61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616E"/>
    <w:rPr>
      <w:color w:val="808080"/>
    </w:rPr>
  </w:style>
  <w:style w:type="character" w:customStyle="1" w:styleId="Heading1Char">
    <w:name w:val="Heading 1 Char"/>
    <w:aliases w:val="BMS Heading 1 Char,Untertitel 1 Char,Level a Char,h1 Char,U1 Char,Part Char,H1 Char,TF-Overskrift 1 Char,1st level Char,1 Char,Überschrift 1.1 Char,l1 Char,I1 Char,l1+toc 1 Char,Überschrift 1_R Char,Prophead level 1 Char,Prophead 1 Char"/>
    <w:basedOn w:val="DefaultParagraphFont"/>
    <w:link w:val="Heading1"/>
    <w:rsid w:val="00362F04"/>
    <w:rPr>
      <w:rFonts w:ascii="Trebuchet MS" w:eastAsia="MS Mincho" w:hAnsi="Trebuchet MS" w:cs="Arial"/>
      <w:b/>
      <w:bCs/>
      <w:color w:val="000080"/>
      <w:kern w:val="32"/>
      <w:sz w:val="26"/>
      <w:szCs w:val="32"/>
    </w:rPr>
  </w:style>
  <w:style w:type="character" w:customStyle="1" w:styleId="Heading2Char">
    <w:name w:val="Heading 2 Char"/>
    <w:aliases w:val="H2 Char,Überschrift 2 IBM Char,head2 Char,head21 Char,head22 Char,head23 Char,head24 Char,head25 Char,head26 Char,head27 Char,head28 Char,head211 Char,head221 Char,head231 Char,head241 Char,head251 Char,head261 Char,head29 Char,l2 Char"/>
    <w:basedOn w:val="DefaultParagraphFont"/>
    <w:link w:val="Heading2"/>
    <w:rsid w:val="002B5964"/>
    <w:rPr>
      <w:rFonts w:ascii="Arial" w:eastAsia="MS Mincho" w:hAnsi="Arial" w:cs="Arial"/>
      <w:b/>
      <w:iCs/>
      <w:color w:val="0D6DB6"/>
      <w:sz w:val="22"/>
      <w:szCs w:val="28"/>
    </w:rPr>
  </w:style>
  <w:style w:type="character" w:customStyle="1" w:styleId="Heading3Char">
    <w:name w:val="Heading 3 Char"/>
    <w:aliases w:val="Überschrift 3 Char Char,Überschrift 3 Char1 Char Char,Überschrift 3 Char Char Char Char,Überschrift 3 Char1 Char Char Char Char,Überschrift 3 Char Char Char Char Char Char,h3 Char Char Char Char Char Char,Überschrift 3 Char1 Char1"/>
    <w:basedOn w:val="DefaultParagraphFont"/>
    <w:link w:val="Heading3"/>
    <w:rsid w:val="00650701"/>
    <w:rPr>
      <w:rFonts w:ascii="Arial" w:eastAsia="MS Mincho" w:hAnsi="Arial" w:cs="Arial"/>
      <w:b/>
      <w:bCs/>
      <w:szCs w:val="26"/>
    </w:rPr>
  </w:style>
  <w:style w:type="character" w:customStyle="1" w:styleId="Heading4Char">
    <w:name w:val="Heading 4 Char"/>
    <w:aliases w:val="Überschrift 4 Char Char,Überschrift 4 Char1 Char Char,Überschrift 4 Char Char Char Char,Überschrift 4 Char1 Char Char Char Char,Überschrift 4 Char Char Char Char Char Char,h4 Char Char Char Char Char Char,Überschrift 4 Char1 Char1,h4 Char"/>
    <w:basedOn w:val="DefaultParagraphFont"/>
    <w:link w:val="Heading4"/>
    <w:rsid w:val="00362F04"/>
    <w:rPr>
      <w:rFonts w:ascii="Trebuchet MS" w:hAnsi="Trebuchet MS"/>
      <w:b/>
      <w:bCs/>
      <w:color w:val="000080"/>
      <w:sz w:val="26"/>
      <w:szCs w:val="28"/>
    </w:rPr>
  </w:style>
  <w:style w:type="character" w:customStyle="1" w:styleId="Heading5Char">
    <w:name w:val="Heading 5 Char"/>
    <w:aliases w:val="h5 Char,Gliederung 5 Char,(Alt+5) Char,Gliederung5 Char,Second Level Subtopic Char,(Strg+5) Char,l5 Char,hm Char,module heading Char,Minor Heading Char,Überschrift 5 IBM Char,5 Char,H5 Char,NV_Überschrift 5 Char,Contrat 5 Char"/>
    <w:basedOn w:val="DefaultParagraphFont"/>
    <w:link w:val="Heading5"/>
    <w:rsid w:val="0048616E"/>
    <w:rPr>
      <w:rFonts w:ascii="Arial" w:hAnsi="Arial"/>
      <w:b/>
      <w:bCs/>
      <w:iCs/>
      <w:color w:val="000080"/>
      <w:szCs w:val="26"/>
    </w:rPr>
  </w:style>
  <w:style w:type="character" w:customStyle="1" w:styleId="Heading6Char">
    <w:name w:val="Heading 6 Char"/>
    <w:aliases w:val="h6 Char,Bullet list Char,ohne Inhalt Char,Gliederung6 Char,l6 Char,hsm Char,submodule heading Char,H6 Char,Überschrift 6 IBM Char,NV_Überschrift 6 Char,sub-dash Char,sd Char,DTSÜberschrift 6 Char,DTS‹berschrift 6 Char,(Strg+6) Char"/>
    <w:basedOn w:val="DefaultParagraphFont"/>
    <w:link w:val="Heading6"/>
    <w:rsid w:val="0048616E"/>
    <w:rPr>
      <w:rFonts w:ascii="Arial" w:hAnsi="Arial"/>
      <w:b/>
      <w:bCs/>
      <w:color w:val="000080"/>
      <w:szCs w:val="22"/>
    </w:rPr>
  </w:style>
  <w:style w:type="character" w:customStyle="1" w:styleId="Heading7Char">
    <w:name w:val="Heading 7 Char"/>
    <w:aliases w:val="zu A Char,H7 Char,Überschrift 7 IBM Char,Anhang1 Char,NV_Überschrift 7 Char,Para no numbering Char,footer Char,nicht verwendennn Char,letter list Char,(Strg+7) Char,PA Appendix Major Char,Footer1 Char,Heading 7 (do not use) Char,h7 Char"/>
    <w:basedOn w:val="DefaultParagraphFont"/>
    <w:link w:val="Heading7"/>
    <w:rsid w:val="0048616E"/>
    <w:rPr>
      <w:rFonts w:ascii="Arial" w:hAnsi="Arial"/>
      <w:color w:val="000080"/>
      <w:szCs w:val="24"/>
    </w:rPr>
  </w:style>
  <w:style w:type="character" w:customStyle="1" w:styleId="Heading8Char">
    <w:name w:val="Heading 8 Char"/>
    <w:aliases w:val="Überschrift 88 Char,A Char,H8 Char,Überschrift 8 IBM Char,Anhang1.1 Char,NV_Überschrift 8 Char,No num/gap Char,nicht verwendennnn Char,(Strg+8) Char,Heading 8 (do not use) Char,Anhang 1 Char,h8 Char,ctp Char,Caption text (page-wide) Char"/>
    <w:basedOn w:val="DefaultParagraphFont"/>
    <w:link w:val="Heading8"/>
    <w:rsid w:val="0048616E"/>
    <w:rPr>
      <w:rFonts w:ascii="Arial" w:hAnsi="Arial"/>
      <w:iCs/>
      <w:color w:val="000080"/>
      <w:szCs w:val="24"/>
    </w:rPr>
  </w:style>
  <w:style w:type="character" w:customStyle="1" w:styleId="Heading9Char">
    <w:name w:val="Heading 9 Char"/>
    <w:aliases w:val="Heading 9 (do not use) Char,Titre 10 Char,Anhang Char,H9 Char,Überschrift 9 IBM Char,Anhang ... Char,NV_Überschrift 9 Char,Appendix Char,Code eg's Char,nicht verwendennnnn Char,App Heading Char,h9 Char,RFP Reference Char,ctc Char"/>
    <w:basedOn w:val="DefaultParagraphFont"/>
    <w:link w:val="Heading9"/>
    <w:rsid w:val="0048616E"/>
    <w:rPr>
      <w:rFonts w:ascii="Arial" w:hAnsi="Arial" w:cs="Arial"/>
      <w:color w:val="000080"/>
      <w:szCs w:val="22"/>
    </w:rPr>
  </w:style>
  <w:style w:type="paragraph" w:styleId="TOC1">
    <w:name w:val="toc 1"/>
    <w:basedOn w:val="Normal"/>
    <w:next w:val="Normal"/>
    <w:uiPriority w:val="39"/>
    <w:qFormat/>
    <w:rsid w:val="0048616E"/>
    <w:pPr>
      <w:spacing w:before="360"/>
      <w:ind w:left="709" w:hanging="709"/>
    </w:pPr>
    <w:rPr>
      <w:b/>
      <w:bCs/>
      <w:color w:val="000000"/>
    </w:rPr>
  </w:style>
  <w:style w:type="paragraph" w:styleId="TOC2">
    <w:name w:val="toc 2"/>
    <w:basedOn w:val="TOC1"/>
    <w:next w:val="Normal"/>
    <w:uiPriority w:val="39"/>
    <w:qFormat/>
    <w:rsid w:val="0048616E"/>
    <w:pPr>
      <w:spacing w:before="180" w:after="60"/>
    </w:pPr>
    <w:rPr>
      <w:b w:val="0"/>
      <w:bCs w:val="0"/>
    </w:rPr>
  </w:style>
  <w:style w:type="paragraph" w:styleId="TOC3">
    <w:name w:val="toc 3"/>
    <w:basedOn w:val="TOC2"/>
    <w:next w:val="Normal"/>
    <w:uiPriority w:val="39"/>
    <w:qFormat/>
    <w:rsid w:val="00D50A91"/>
    <w:pPr>
      <w:spacing w:before="120"/>
      <w:ind w:left="1418"/>
    </w:pPr>
    <w:rPr>
      <w:iCs/>
    </w:rPr>
  </w:style>
  <w:style w:type="character" w:styleId="PageNumber">
    <w:name w:val="page number"/>
    <w:basedOn w:val="DefaultParagraphFont"/>
    <w:rsid w:val="0048616E"/>
    <w:rPr>
      <w:rFonts w:ascii="Arial" w:hAnsi="Arial"/>
      <w:sz w:val="18"/>
      <w:lang w:val="de-DE"/>
    </w:rPr>
  </w:style>
  <w:style w:type="character" w:styleId="Hyperlink">
    <w:name w:val="Hyperlink"/>
    <w:basedOn w:val="DefaultParagraphFont"/>
    <w:uiPriority w:val="99"/>
    <w:rsid w:val="0048616E"/>
    <w:rPr>
      <w:rFonts w:ascii="Arial" w:hAnsi="Arial"/>
      <w:color w:val="0000FF"/>
      <w:sz w:val="20"/>
      <w:u w:val="single"/>
    </w:rPr>
  </w:style>
  <w:style w:type="paragraph" w:customStyle="1" w:styleId="berschriftFettmitLinie">
    <w:name w:val="Überschrift Fett mit Linie"/>
    <w:basedOn w:val="Normal"/>
    <w:rsid w:val="0048616E"/>
    <w:pPr>
      <w:pBdr>
        <w:bottom w:val="single" w:sz="8" w:space="5" w:color="000080"/>
      </w:pBdr>
    </w:pPr>
    <w:rPr>
      <w:rFonts w:eastAsia="MS Mincho" w:cs="Arial"/>
      <w:b/>
      <w:bCs/>
      <w:color w:val="24387F"/>
      <w:sz w:val="22"/>
    </w:rPr>
  </w:style>
  <w:style w:type="paragraph" w:styleId="ListBullet">
    <w:name w:val="List Bullet"/>
    <w:basedOn w:val="Normal"/>
    <w:rsid w:val="0048616E"/>
    <w:pPr>
      <w:numPr>
        <w:numId w:val="2"/>
      </w:numPr>
      <w:spacing w:after="60"/>
      <w:ind w:left="714" w:hanging="357"/>
    </w:pPr>
  </w:style>
  <w:style w:type="paragraph" w:customStyle="1" w:styleId="Heading">
    <w:name w:val="Heading"/>
    <w:basedOn w:val="Normal"/>
    <w:next w:val="Normal"/>
    <w:rsid w:val="0048616E"/>
    <w:pPr>
      <w:spacing w:before="180" w:after="60"/>
    </w:pPr>
    <w:rPr>
      <w:b/>
      <w:color w:val="24387F"/>
    </w:rPr>
  </w:style>
  <w:style w:type="paragraph" w:customStyle="1" w:styleId="TextFett">
    <w:name w:val="Text Fett"/>
    <w:basedOn w:val="Normal"/>
    <w:next w:val="Normal"/>
    <w:rsid w:val="0048616E"/>
    <w:pPr>
      <w:tabs>
        <w:tab w:val="left" w:pos="3119"/>
      </w:tabs>
      <w:spacing w:before="0"/>
      <w:jc w:val="both"/>
    </w:pPr>
    <w:rPr>
      <w:b/>
      <w:szCs w:val="20"/>
    </w:rPr>
  </w:style>
  <w:style w:type="paragraph" w:styleId="ListParagraph">
    <w:name w:val="List Paragraph"/>
    <w:aliases w:val="Bullet Number"/>
    <w:basedOn w:val="Normal"/>
    <w:link w:val="ListParagraphChar"/>
    <w:uiPriority w:val="34"/>
    <w:qFormat/>
    <w:rsid w:val="0048616E"/>
    <w:pPr>
      <w:ind w:left="720"/>
      <w:contextualSpacing/>
    </w:pPr>
  </w:style>
  <w:style w:type="character" w:customStyle="1" w:styleId="ListParagraphChar">
    <w:name w:val="List Paragraph Char"/>
    <w:aliases w:val="Bullet Number Char"/>
    <w:basedOn w:val="DefaultParagraphFont"/>
    <w:link w:val="ListParagraph"/>
    <w:uiPriority w:val="34"/>
    <w:rsid w:val="0048616E"/>
    <w:rPr>
      <w:rFonts w:ascii="Arial" w:hAnsi="Arial"/>
      <w:szCs w:val="24"/>
    </w:rPr>
  </w:style>
  <w:style w:type="paragraph" w:customStyle="1" w:styleId="Text">
    <w:name w:val="Text"/>
    <w:link w:val="TextChar"/>
    <w:autoRedefine/>
    <w:rsid w:val="0048616E"/>
    <w:pPr>
      <w:tabs>
        <w:tab w:val="left" w:pos="228"/>
      </w:tabs>
      <w:spacing w:before="60" w:after="60" w:line="240" w:lineRule="atLeast"/>
      <w:ind w:right="102"/>
    </w:pPr>
    <w:rPr>
      <w:rFonts w:ascii="Arial" w:hAnsi="Arial" w:cs="Arial"/>
      <w:b/>
      <w:bCs/>
      <w:noProof/>
    </w:rPr>
  </w:style>
  <w:style w:type="character" w:customStyle="1" w:styleId="TextChar">
    <w:name w:val="Text Char"/>
    <w:basedOn w:val="DefaultParagraphFont"/>
    <w:link w:val="Text"/>
    <w:rsid w:val="0048616E"/>
    <w:rPr>
      <w:rFonts w:ascii="Arial" w:hAnsi="Arial" w:cs="Arial"/>
      <w:b/>
      <w:bCs/>
      <w:noProof/>
    </w:rPr>
  </w:style>
  <w:style w:type="paragraph" w:styleId="TOC4">
    <w:name w:val="toc 4"/>
    <w:basedOn w:val="Normal"/>
    <w:next w:val="Normal"/>
    <w:autoRedefine/>
    <w:uiPriority w:val="39"/>
    <w:rsid w:val="0048616E"/>
    <w:pPr>
      <w:spacing w:after="100"/>
      <w:ind w:left="600"/>
    </w:pPr>
  </w:style>
  <w:style w:type="paragraph" w:styleId="Caption">
    <w:name w:val="caption"/>
    <w:aliases w:val="Beschriftung Char,Beschriftung Char1,Beschriftung Char Char,Beschriftung Char1 Char1 Char,Beschriftung Char Char Char1 Char,Char Char Char Char1 Char,Beschriftung Char1 Char Char Char,Beschriftung Char2 Char Char, Char Char Char Char1 Char"/>
    <w:basedOn w:val="Normal"/>
    <w:next w:val="Normal"/>
    <w:link w:val="CaptionChar"/>
    <w:qFormat/>
    <w:rsid w:val="00630D90"/>
    <w:pPr>
      <w:tabs>
        <w:tab w:val="left" w:pos="1418"/>
      </w:tabs>
      <w:spacing w:before="120" w:after="360"/>
      <w:jc w:val="center"/>
    </w:pPr>
    <w:rPr>
      <w:rFonts w:cs="Arial"/>
      <w:sz w:val="16"/>
      <w:szCs w:val="20"/>
    </w:rPr>
  </w:style>
  <w:style w:type="character" w:customStyle="1" w:styleId="CaptionChar">
    <w:name w:val="Caption Char"/>
    <w:aliases w:val="Beschriftung Char Char1,Beschriftung Char1 Char,Beschriftung Char Char Char,Beschriftung Char1 Char1 Char Char,Beschriftung Char Char Char1 Char Char,Char Char Char Char1 Char Char,Beschriftung Char1 Char Char Char Char"/>
    <w:basedOn w:val="DefaultParagraphFont"/>
    <w:link w:val="Caption"/>
    <w:rsid w:val="00630D90"/>
    <w:rPr>
      <w:rFonts w:ascii="Arial" w:hAnsi="Arial" w:cs="Arial"/>
      <w:sz w:val="16"/>
    </w:rPr>
  </w:style>
  <w:style w:type="paragraph" w:customStyle="1" w:styleId="Tabellenkopf">
    <w:name w:val="Tabellenkopf"/>
    <w:basedOn w:val="Normal"/>
    <w:rsid w:val="0048616E"/>
    <w:pPr>
      <w:keepNext/>
      <w:keepLines/>
      <w:spacing w:before="120"/>
      <w:jc w:val="center"/>
    </w:pPr>
    <w:rPr>
      <w:rFonts w:ascii="Trebuchet MS" w:eastAsia="SimSun" w:hAnsi="Trebuchet MS"/>
      <w:b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48616E"/>
    <w:pPr>
      <w:spacing w:before="0" w:after="0"/>
    </w:pPr>
    <w:rPr>
      <w:rFonts w:eastAsiaTheme="minorHAnsi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616E"/>
    <w:rPr>
      <w:rFonts w:ascii="Arial" w:eastAsiaTheme="minorHAnsi" w:hAnsi="Arial" w:cs="Arial"/>
      <w:sz w:val="21"/>
      <w:szCs w:val="21"/>
    </w:rPr>
  </w:style>
  <w:style w:type="character" w:customStyle="1" w:styleId="Formatvorlage24ptFettBenutzerdefinierteFarbeRGB24">
    <w:name w:val="Formatvorlage 24 pt Fett Benutzerdefinierte Farbe(RGB(24"/>
    <w:aliases w:val="59,110))"/>
    <w:basedOn w:val="DefaultParagraphFont"/>
    <w:rsid w:val="0048616E"/>
    <w:rPr>
      <w:b/>
      <w:bCs/>
      <w:color w:val="24387F"/>
      <w:sz w:val="48"/>
    </w:rPr>
  </w:style>
  <w:style w:type="paragraph" w:customStyle="1" w:styleId="Grafik">
    <w:name w:val="Grafik"/>
    <w:basedOn w:val="Normal"/>
    <w:next w:val="Caption"/>
    <w:rsid w:val="0048616E"/>
    <w:pPr>
      <w:spacing w:after="0"/>
      <w:jc w:val="center"/>
    </w:pPr>
  </w:style>
  <w:style w:type="character" w:styleId="CommentReference">
    <w:name w:val="annotation reference"/>
    <w:basedOn w:val="DefaultParagraphFont"/>
    <w:rsid w:val="004861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616E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48616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4861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8616E"/>
    <w:rPr>
      <w:rFonts w:ascii="Arial" w:hAnsi="Arial"/>
      <w:b/>
      <w:bCs/>
    </w:rPr>
  </w:style>
  <w:style w:type="table" w:styleId="TableGrid">
    <w:name w:val="Table Grid"/>
    <w:basedOn w:val="TableNormal"/>
    <w:rsid w:val="0048616E"/>
    <w:pPr>
      <w:spacing w:before="120" w:after="12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48616E"/>
    <w:pPr>
      <w:spacing w:before="80" w:after="8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8616E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48616E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48616E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48616E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48616E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2F04"/>
    <w:pPr>
      <w:spacing w:before="0" w:after="240"/>
      <w:contextualSpacing/>
    </w:pPr>
    <w:rPr>
      <w:rFonts w:ascii="Trebuchet MS" w:eastAsiaTheme="majorEastAsia" w:hAnsi="Trebuchet MS" w:cstheme="majorBidi"/>
      <w:b/>
      <w:color w:val="15145F"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F04"/>
    <w:rPr>
      <w:rFonts w:ascii="Trebuchet MS" w:eastAsiaTheme="majorEastAsia" w:hAnsi="Trebuchet MS" w:cstheme="majorBidi"/>
      <w:b/>
      <w:color w:val="15145F"/>
      <w:spacing w:val="5"/>
      <w:kern w:val="28"/>
      <w:sz w:val="26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48616E"/>
    <w:rPr>
      <w:sz w:val="24"/>
      <w:szCs w:val="24"/>
    </w:rPr>
  </w:style>
  <w:style w:type="paragraph" w:styleId="BodyText2">
    <w:name w:val="Body Text 2"/>
    <w:basedOn w:val="Normal"/>
    <w:link w:val="BodyText2Char"/>
    <w:rsid w:val="0048616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48616E"/>
    <w:rPr>
      <w:rFonts w:ascii="Arial" w:hAnsi="Arial"/>
      <w:szCs w:val="24"/>
    </w:rPr>
  </w:style>
  <w:style w:type="paragraph" w:customStyle="1" w:styleId="VerborgenerHinweis">
    <w:name w:val="Verborgener Hinweis"/>
    <w:basedOn w:val="Normal"/>
    <w:rsid w:val="0048616E"/>
    <w:pPr>
      <w:spacing w:before="0" w:line="240" w:lineRule="atLeast"/>
      <w:jc w:val="both"/>
    </w:pPr>
    <w:rPr>
      <w:vanish/>
      <w:color w:val="FF0000"/>
      <w:szCs w:val="20"/>
      <w:u w:val="dotted"/>
    </w:rPr>
  </w:style>
  <w:style w:type="paragraph" w:styleId="TableofFigures">
    <w:name w:val="table of figures"/>
    <w:basedOn w:val="Normal"/>
    <w:next w:val="Normal"/>
    <w:uiPriority w:val="99"/>
    <w:rsid w:val="0048616E"/>
    <w:pPr>
      <w:spacing w:after="0"/>
    </w:pPr>
  </w:style>
  <w:style w:type="paragraph" w:styleId="Revision">
    <w:name w:val="Revision"/>
    <w:hidden/>
    <w:uiPriority w:val="99"/>
    <w:semiHidden/>
    <w:rsid w:val="0048616E"/>
    <w:rPr>
      <w:rFonts w:ascii="Arial" w:hAnsi="Arial"/>
      <w:szCs w:val="24"/>
    </w:rPr>
  </w:style>
  <w:style w:type="paragraph" w:customStyle="1" w:styleId="InsideAddress">
    <w:name w:val="Inside Address"/>
    <w:basedOn w:val="Normal"/>
    <w:uiPriority w:val="99"/>
    <w:rsid w:val="003766F9"/>
    <w:pPr>
      <w:spacing w:before="0" w:after="0" w:line="220" w:lineRule="atLeast"/>
      <w:jc w:val="both"/>
    </w:pPr>
    <w:rPr>
      <w:color w:val="000066"/>
      <w:spacing w:val="-5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4992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0F47" w:themeColor="accent1" w:themeShade="BF"/>
      <w:kern w:val="0"/>
    </w:rPr>
  </w:style>
  <w:style w:type="paragraph" w:customStyle="1" w:styleId="Textbody">
    <w:name w:val="Text body"/>
    <w:basedOn w:val="Normal"/>
    <w:rsid w:val="0028414A"/>
    <w:pPr>
      <w:widowControl w:val="0"/>
      <w:suppressAutoHyphens/>
      <w:autoSpaceDN w:val="0"/>
      <w:spacing w:before="0"/>
      <w:jc w:val="both"/>
      <w:textAlignment w:val="baseline"/>
    </w:pPr>
    <w:rPr>
      <w:rFonts w:eastAsia="Lucida Sans Unicode" w:cs="Tahoma"/>
      <w:color w:val="000000"/>
      <w:kern w:val="3"/>
      <w:sz w:val="24"/>
      <w:lang w:val="en-US" w:bidi="de-DE"/>
    </w:rPr>
  </w:style>
  <w:style w:type="paragraph" w:styleId="BodyText">
    <w:name w:val="Body Text"/>
    <w:aliases w:val="NoticeText-List, ändrad,bt,ändrad"/>
    <w:basedOn w:val="Normal"/>
    <w:link w:val="BodyTextChar"/>
    <w:unhideWhenUsed/>
    <w:rsid w:val="0028414A"/>
  </w:style>
  <w:style w:type="character" w:customStyle="1" w:styleId="BodyTextChar">
    <w:name w:val="Body Text Char"/>
    <w:aliases w:val="NoticeText-List Char, ändrad Char,bt Char,ändrad Char"/>
    <w:basedOn w:val="DefaultParagraphFont"/>
    <w:link w:val="BodyText"/>
    <w:rsid w:val="0028414A"/>
    <w:rPr>
      <w:rFonts w:ascii="Arial" w:hAnsi="Arial"/>
      <w:szCs w:val="24"/>
    </w:rPr>
  </w:style>
  <w:style w:type="paragraph" w:customStyle="1" w:styleId="AdresseName">
    <w:name w:val="AdresseName"/>
    <w:basedOn w:val="Normal"/>
    <w:rsid w:val="00B676E8"/>
    <w:pPr>
      <w:framePr w:w="4820" w:h="2552" w:hRule="exact" w:hSpace="142" w:wrap="auto" w:vAnchor="page" w:hAnchor="page" w:x="1135" w:y="2553"/>
      <w:widowControl w:val="0"/>
      <w:spacing w:before="0" w:after="0"/>
      <w:jc w:val="both"/>
    </w:pPr>
    <w:rPr>
      <w:rFonts w:ascii="Century Gothic" w:hAnsi="Century Gothic"/>
      <w:sz w:val="24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B676E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B676E8"/>
    <w:rPr>
      <w:b/>
      <w:bCs/>
    </w:rPr>
  </w:style>
  <w:style w:type="paragraph" w:styleId="Index1">
    <w:name w:val="index 1"/>
    <w:basedOn w:val="Normal"/>
    <w:next w:val="Normal"/>
    <w:autoRedefine/>
    <w:semiHidden/>
    <w:unhideWhenUsed/>
    <w:rsid w:val="00E32CE0"/>
    <w:pPr>
      <w:spacing w:before="0" w:after="0"/>
      <w:ind w:left="200" w:hanging="200"/>
    </w:pPr>
  </w:style>
  <w:style w:type="paragraph" w:styleId="IndexHeading">
    <w:name w:val="index heading"/>
    <w:basedOn w:val="Normal"/>
    <w:next w:val="Index1"/>
    <w:semiHidden/>
    <w:rsid w:val="00E32CE0"/>
    <w:pPr>
      <w:spacing w:before="0" w:after="0"/>
      <w:jc w:val="both"/>
    </w:pPr>
    <w:rPr>
      <w:rFonts w:ascii="Verdana" w:hAnsi="Verdana"/>
      <w:sz w:val="18"/>
      <w:szCs w:val="20"/>
    </w:rPr>
  </w:style>
  <w:style w:type="paragraph" w:customStyle="1" w:styleId="BodyText21">
    <w:name w:val="Body Text 21"/>
    <w:basedOn w:val="Normal"/>
    <w:rsid w:val="001B272C"/>
    <w:pPr>
      <w:tabs>
        <w:tab w:val="left" w:pos="-142"/>
      </w:tabs>
      <w:spacing w:before="0" w:after="0"/>
      <w:jc w:val="both"/>
    </w:pPr>
    <w:rPr>
      <w:sz w:val="18"/>
      <w:szCs w:val="20"/>
    </w:rPr>
  </w:style>
  <w:style w:type="table" w:styleId="TableGrid8">
    <w:name w:val="Table Grid 8"/>
    <w:basedOn w:val="TableNormal"/>
    <w:rsid w:val="00291EE1"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qFormat/>
    <w:rsid w:val="00362F04"/>
    <w:pPr>
      <w:numPr>
        <w:ilvl w:val="1"/>
      </w:numPr>
    </w:pPr>
    <w:rPr>
      <w:rFonts w:eastAsiaTheme="majorEastAsia" w:cstheme="majorBidi"/>
      <w:b/>
      <w:iCs/>
      <w:color w:val="0D6DB6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362F04"/>
    <w:rPr>
      <w:rFonts w:ascii="Arial" w:eastAsiaTheme="majorEastAsia" w:hAnsi="Arial" w:cstheme="majorBidi"/>
      <w:b/>
      <w:iCs/>
      <w:color w:val="0D6DB6"/>
      <w:spacing w:val="15"/>
      <w:sz w:val="22"/>
      <w:szCs w:val="24"/>
    </w:rPr>
  </w:style>
  <w:style w:type="paragraph" w:customStyle="1" w:styleId="berschrift2">
    <w:name w:val="Überschrift_2"/>
    <w:basedOn w:val="Heading2"/>
    <w:qFormat/>
    <w:rsid w:val="00AE6448"/>
    <w:pPr>
      <w:numPr>
        <w:numId w:val="3"/>
      </w:numPr>
      <w:spacing w:before="240"/>
    </w:pPr>
    <w:rPr>
      <w:rFonts w:eastAsia="Times New Roman"/>
      <w:bCs/>
      <w:color w:val="183B6E"/>
      <w:sz w:val="28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D024B5"/>
    <w:pPr>
      <w:keepNext/>
      <w:keepLines/>
      <w:numPr>
        <w:numId w:val="4"/>
      </w:numPr>
      <w:spacing w:before="360" w:after="360" w:line="600" w:lineRule="exact"/>
      <w:outlineLvl w:val="0"/>
    </w:pPr>
    <w:rPr>
      <w:rFonts w:ascii="Segoe UI" w:eastAsiaTheme="minorHAnsi" w:hAnsi="Segoe UI" w:cstheme="minorBidi"/>
      <w:color w:val="008AC8"/>
      <w:spacing w:val="10"/>
      <w:sz w:val="36"/>
      <w:szCs w:val="48"/>
      <w:lang w:val="en-US" w:eastAsia="en-US"/>
    </w:rPr>
  </w:style>
  <w:style w:type="paragraph" w:customStyle="1" w:styleId="Heading2Numbered">
    <w:name w:val="Heading 2 (Numbered)"/>
    <w:basedOn w:val="Normal"/>
    <w:next w:val="Normal"/>
    <w:uiPriority w:val="14"/>
    <w:qFormat/>
    <w:rsid w:val="00D024B5"/>
    <w:pPr>
      <w:keepNext/>
      <w:keepLines/>
      <w:numPr>
        <w:ilvl w:val="1"/>
        <w:numId w:val="4"/>
      </w:numPr>
      <w:spacing w:before="360" w:after="240"/>
      <w:outlineLvl w:val="1"/>
    </w:pPr>
    <w:rPr>
      <w:rFonts w:ascii="Segoe UI" w:eastAsiaTheme="minorHAnsi" w:hAnsi="Segoe UI" w:cstheme="minorBidi"/>
      <w:color w:val="008AC8"/>
      <w:sz w:val="32"/>
      <w:szCs w:val="36"/>
      <w:lang w:val="en-US" w:eastAsia="en-US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D024B5"/>
    <w:pPr>
      <w:keepNext/>
      <w:keepLines/>
      <w:numPr>
        <w:ilvl w:val="2"/>
        <w:numId w:val="4"/>
      </w:numPr>
      <w:spacing w:before="240" w:after="240"/>
      <w:outlineLvl w:val="2"/>
    </w:pPr>
    <w:rPr>
      <w:rFonts w:ascii="Segoe UI" w:eastAsiaTheme="minorHAnsi" w:hAnsi="Segoe UI" w:cstheme="minorBidi"/>
      <w:color w:val="008AC8"/>
      <w:sz w:val="28"/>
      <w:szCs w:val="28"/>
      <w:lang w:val="en-US" w:eastAsia="en-US"/>
    </w:rPr>
  </w:style>
  <w:style w:type="paragraph" w:customStyle="1" w:styleId="Heading4Num">
    <w:name w:val="Heading 4 Num"/>
    <w:basedOn w:val="Normal"/>
    <w:next w:val="Normal"/>
    <w:unhideWhenUsed/>
    <w:rsid w:val="00D024B5"/>
    <w:pPr>
      <w:keepNext/>
      <w:keepLines/>
      <w:numPr>
        <w:ilvl w:val="3"/>
        <w:numId w:val="4"/>
      </w:numPr>
      <w:spacing w:before="240" w:after="240"/>
      <w:outlineLvl w:val="3"/>
    </w:pPr>
    <w:rPr>
      <w:rFonts w:ascii="Segoe UI" w:eastAsiaTheme="minorHAnsi" w:hAnsi="Segoe UI" w:cstheme="minorBidi"/>
      <w:color w:val="008AC8"/>
      <w:sz w:val="24"/>
      <w:szCs w:val="22"/>
      <w:lang w:val="en-US" w:eastAsia="en-US"/>
    </w:rPr>
  </w:style>
  <w:style w:type="paragraph" w:customStyle="1" w:styleId="Heading5Num">
    <w:name w:val="Heading 5 Num"/>
    <w:basedOn w:val="Normal"/>
    <w:next w:val="Normal"/>
    <w:semiHidden/>
    <w:rsid w:val="00D024B5"/>
    <w:pPr>
      <w:keepNext/>
      <w:keepLines/>
      <w:numPr>
        <w:ilvl w:val="4"/>
        <w:numId w:val="4"/>
      </w:numPr>
      <w:spacing w:before="240"/>
      <w:outlineLvl w:val="4"/>
    </w:pPr>
    <w:rPr>
      <w:rFonts w:ascii="Segoe UI" w:eastAsiaTheme="minorHAnsi" w:hAnsi="Segoe UI" w:cstheme="minorBidi"/>
      <w:color w:val="008AC8"/>
      <w:sz w:val="24"/>
      <w:szCs w:val="20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8E147B"/>
    <w:rPr>
      <w:sz w:val="24"/>
      <w:szCs w:val="24"/>
    </w:rPr>
  </w:style>
  <w:style w:type="character" w:styleId="Emphasis">
    <w:name w:val="Emphasis"/>
    <w:basedOn w:val="IntenseEmphasis"/>
    <w:uiPriority w:val="20"/>
    <w:qFormat/>
    <w:rsid w:val="008E147B"/>
    <w:rPr>
      <w:rFonts w:ascii="Segoe UI" w:hAnsi="Segoe UI"/>
      <w:b w:val="0"/>
      <w:bCs/>
      <w:i/>
      <w:iCs/>
      <w:color w:val="auto"/>
      <w:sz w:val="22"/>
    </w:rPr>
  </w:style>
  <w:style w:type="paragraph" w:customStyle="1" w:styleId="Heading4MS">
    <w:name w:val="Heading 4 MS"/>
    <w:basedOn w:val="Normal"/>
    <w:next w:val="Normal"/>
    <w:uiPriority w:val="99"/>
    <w:qFormat/>
    <w:rsid w:val="008E147B"/>
    <w:pPr>
      <w:keepNext/>
      <w:keepLines/>
      <w:spacing w:before="200" w:after="100"/>
      <w:outlineLvl w:val="3"/>
    </w:pPr>
    <w:rPr>
      <w:rFonts w:ascii="Segoe" w:eastAsiaTheme="minorHAnsi" w:hAnsi="Segoe" w:cstheme="minorBidi"/>
      <w:color w:val="557EB9"/>
      <w:sz w:val="28"/>
      <w:szCs w:val="22"/>
      <w:lang w:val="en-US" w:eastAsia="en-US"/>
    </w:rPr>
  </w:style>
  <w:style w:type="paragraph" w:customStyle="1" w:styleId="BulletRound">
    <w:name w:val="BulletRound"/>
    <w:basedOn w:val="Normal"/>
    <w:link w:val="BulletRoundChar"/>
    <w:rsid w:val="008E147B"/>
    <w:pPr>
      <w:overflowPunct w:val="0"/>
      <w:autoSpaceDE w:val="0"/>
      <w:autoSpaceDN w:val="0"/>
      <w:adjustRightInd w:val="0"/>
      <w:spacing w:after="60" w:line="312" w:lineRule="auto"/>
      <w:ind w:left="1080" w:right="391" w:hanging="360"/>
      <w:jc w:val="both"/>
      <w:textAlignment w:val="baseline"/>
    </w:pPr>
    <w:rPr>
      <w:sz w:val="18"/>
      <w:szCs w:val="20"/>
      <w:lang w:val="en-GB" w:eastAsia="x-none"/>
    </w:rPr>
  </w:style>
  <w:style w:type="character" w:customStyle="1" w:styleId="BulletRoundChar">
    <w:name w:val="BulletRound Char"/>
    <w:link w:val="BulletRound"/>
    <w:rsid w:val="008E147B"/>
    <w:rPr>
      <w:rFonts w:ascii="Arial" w:hAnsi="Arial"/>
      <w:sz w:val="18"/>
      <w:lang w:val="en-GB" w:eastAsia="x-none"/>
    </w:rPr>
  </w:style>
  <w:style w:type="character" w:styleId="IntenseEmphasis">
    <w:name w:val="Intense Emphasis"/>
    <w:basedOn w:val="DefaultParagraphFont"/>
    <w:uiPriority w:val="21"/>
    <w:qFormat/>
    <w:rsid w:val="008E147B"/>
    <w:rPr>
      <w:b/>
      <w:bCs/>
      <w:i/>
      <w:iCs/>
      <w:color w:val="15145F" w:themeColor="accent1"/>
    </w:rPr>
  </w:style>
  <w:style w:type="character" w:styleId="IntenseReference">
    <w:name w:val="Intense Reference"/>
    <w:basedOn w:val="DefaultParagraphFont"/>
    <w:qFormat/>
    <w:rsid w:val="002F1B68"/>
    <w:rPr>
      <w:rFonts w:asciiTheme="minorHAnsi" w:hAnsiTheme="minorHAnsi"/>
      <w:b/>
      <w:bCs/>
      <w:smallCaps/>
      <w:color w:val="0D6DB6" w:themeColor="accent2"/>
      <w:spacing w:val="5"/>
      <w:sz w:val="20"/>
      <w:u w:val="none"/>
      <w:lang w:val="en-US"/>
    </w:rPr>
  </w:style>
  <w:style w:type="table" w:customStyle="1" w:styleId="TableGrid1">
    <w:name w:val="Table Grid1"/>
    <w:basedOn w:val="TableNormal"/>
    <w:next w:val="TableGrid"/>
    <w:rsid w:val="006577D6"/>
    <w:rPr>
      <w:rFonts w:ascii="Segoe UI" w:hAnsi="Segoe UI" w:cs="Arial"/>
      <w:szCs w:val="22"/>
      <w:lang w:val="en-US" w:eastAsia="en-US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" w:hAnsi="Segoe UI"/>
        <w:color w:val="FFFFFF"/>
        <w:sz w:val="22"/>
      </w:rPr>
      <w:tblPr/>
      <w:tcPr>
        <w:shd w:val="clear" w:color="auto" w:fill="008AC8"/>
      </w:tcPr>
    </w:tblStylePr>
  </w:style>
  <w:style w:type="paragraph" w:customStyle="1" w:styleId="Default">
    <w:name w:val="Default"/>
    <w:rsid w:val="00B9439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96434B"/>
    <w:pPr>
      <w:spacing w:before="0" w:after="0"/>
    </w:pPr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96434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7392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B7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7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3532">
          <w:marLeft w:val="141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694">
          <w:marLeft w:val="141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198">
          <w:marLeft w:val="141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647">
          <w:marLeft w:val="446"/>
          <w:marRight w:val="0"/>
          <w:marTop w:val="1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581">
          <w:marLeft w:val="141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070">
          <w:marLeft w:val="141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641">
          <w:marLeft w:val="141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eumann\AppData\Local\Microsoft\Windows\Temporary%20Internet%20Files\Content.Outlook\0REU9P2V\Ultimus%20Proposal%20Template%202013.dotx" TargetMode="External"/></Relationships>
</file>

<file path=word/theme/theme1.xml><?xml version="1.0" encoding="utf-8"?>
<a:theme xmlns:a="http://schemas.openxmlformats.org/drawingml/2006/main" name="Larissa-Design">
  <a:themeElements>
    <a:clrScheme name="Ultimus Word Theme 201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5145F"/>
      </a:accent1>
      <a:accent2>
        <a:srgbClr val="0D6DB6"/>
      </a:accent2>
      <a:accent3>
        <a:srgbClr val="00A5D9"/>
      </a:accent3>
      <a:accent4>
        <a:srgbClr val="F37421"/>
      </a:accent4>
      <a:accent5>
        <a:srgbClr val="7FC31C"/>
      </a:accent5>
      <a:accent6>
        <a:srgbClr val="474747"/>
      </a:accent6>
      <a:hlink>
        <a:srgbClr val="0000FF"/>
      </a:hlink>
      <a:folHlink>
        <a:srgbClr val="800080"/>
      </a:folHlink>
    </a:clrScheme>
    <a:fontScheme name="Ultimus Fonts 2013">
      <a:majorFont>
        <a:latin typeface="MetaBook-Roman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tns:customPropertyEditors xmlns:tns="http://schemas.microsoft.com/office/2006/customDocumentInformationPanel">
  <tns:showOnOpen>true</tns:showOnOpen>
  <tns:defaultPropertyEditorNamespace>Standardeigenschaften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A3AEDF2940245A14C15C8A6CA20E9" ma:contentTypeVersion="3" ma:contentTypeDescription="Create a new document." ma:contentTypeScope="" ma:versionID="4bbbf867b9eba1dcd4d09296b48176e7">
  <xsd:schema xmlns:xsd="http://www.w3.org/2001/XMLSchema" xmlns:xs="http://www.w3.org/2001/XMLSchema" xmlns:p="http://schemas.microsoft.com/office/2006/metadata/properties" xmlns:ns2="eeaf6a38-cb3e-4373-af38-0bee4b495266" xmlns:ns3="http://schemas.microsoft.com/sharepoint/v4" targetNamespace="http://schemas.microsoft.com/office/2006/metadata/properties" ma:root="true" ma:fieldsID="e86df874572e5a60ad139ba1d1f594cc" ns2:_="" ns3:_="">
    <xsd:import namespace="eeaf6a38-cb3e-4373-af38-0bee4b49526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f6a38-cb3e-4373-af38-0bee4b4952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8AD74-72D6-4E3C-AE8E-BC9F2C39879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DA8524CC-221B-466D-A368-6D7B6447FC9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D887FD05-9C7E-4BA7-BC50-CFA7BD2F6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f6a38-cb3e-4373-af38-0bee4b49526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15FAEE-246F-412D-8F1E-FDF7D06D83B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F8B199-558D-4605-8A26-844AFC13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Ultimus Proposal Template 2013.dotx</Template>
  <TotalTime>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Sales, Proposal, Standard Upgrade</vt:lpstr>
    </vt:vector>
  </TitlesOfParts>
  <Company>Ultimus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Sales, Proposal, Standard Upgrade</dc:title>
  <dc:subject>Standard Template cat 3</dc:subject>
  <dc:creator>Carsten Neumann</dc:creator>
  <cp:keywords>Proposal, Template cat 3</cp:keywords>
  <cp:lastModifiedBy>Karl Freiheit</cp:lastModifiedBy>
  <cp:revision>2</cp:revision>
  <cp:lastPrinted>2009-05-04T11:51:00Z</cp:lastPrinted>
  <dcterms:created xsi:type="dcterms:W3CDTF">2022-08-04T12:22:00Z</dcterms:created>
  <dcterms:modified xsi:type="dcterms:W3CDTF">2022-08-04T12:22:00Z</dcterms:modified>
  <cp:category>intern</cp:category>
  <cp:contentStatus>0.5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0x0101006C1A3AEDF2940245A14C15C8A6CA20E9</vt:lpwstr>
  </property>
</Properties>
</file>